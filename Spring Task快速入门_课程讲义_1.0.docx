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ind w:firstLine="420" w:firstLineChars="0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  <w:t>Spring Task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b/>
          <w:bCs/>
          <w:sz w:val="48"/>
          <w:szCs w:val="48"/>
          <w:lang w:val="zh-CN"/>
        </w:rPr>
      </w:pP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快速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</w:rPr>
        <w:t>入门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sz w:val="44"/>
          <w:szCs w:val="44"/>
          <w:lang w:val="zh-CN"/>
        </w:rPr>
      </w:pPr>
      <w:r>
        <w:rPr>
          <w:rFonts w:hint="eastAsia" w:ascii="方正姚体" w:hAnsi="方正姚体" w:eastAsia="方正姚体" w:cs="方正姚体"/>
          <w:sz w:val="44"/>
          <w:szCs w:val="44"/>
        </w:rPr>
        <w:t>传智播客.黑马程序员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bookmarkStart w:id="0" w:name="_Toc10262"/>
      <w:bookmarkStart w:id="1" w:name="_Toc22790"/>
      <w:r>
        <w:rPr>
          <w:rFonts w:hint="eastAsia"/>
        </w:rPr>
        <w:t>课程目标</w:t>
      </w:r>
      <w:bookmarkEnd w:id="0"/>
      <w:bookmarkEnd w:id="1"/>
    </w:p>
    <w:p>
      <w:pPr>
        <w:spacing w:line="276" w:lineRule="auto"/>
      </w:pPr>
      <w:bookmarkStart w:id="2" w:name="_Toc27759"/>
      <w:r>
        <w:rPr>
          <w:rFonts w:hint="eastAsia"/>
        </w:rPr>
        <w:t>目标</w:t>
      </w:r>
      <w:bookmarkEnd w:id="2"/>
      <w:r>
        <w:rPr>
          <w:rFonts w:hint="eastAsia"/>
          <w:lang w:val="en-US" w:eastAsia="zh-CN"/>
        </w:rPr>
        <w:t>1: 了解定时任务和Spring Task</w:t>
      </w:r>
    </w:p>
    <w:p>
      <w:pPr>
        <w:spacing w:line="276" w:lineRule="auto"/>
        <w:rPr>
          <w:rFonts w:hint="eastAsia"/>
        </w:rPr>
      </w:pPr>
      <w:bookmarkStart w:id="3" w:name="_Toc8322"/>
      <w:r>
        <w:rPr>
          <w:rFonts w:hint="eastAsia"/>
        </w:rPr>
        <w:t>目标</w:t>
      </w:r>
      <w:bookmarkEnd w:id="3"/>
      <w:r>
        <w:rPr>
          <w:rFonts w:hint="eastAsia"/>
          <w:lang w:val="en-US" w:eastAsia="zh-CN"/>
        </w:rPr>
        <w:t>2: 会进行开发环境的搭建(Jar包的导入和配置文件)</w:t>
      </w:r>
    </w:p>
    <w:p>
      <w:pPr>
        <w:spacing w:line="276" w:lineRule="auto"/>
        <w:rPr>
          <w:rFonts w:hint="eastAsia"/>
          <w:lang w:val="en-US" w:eastAsia="zh-CN"/>
        </w:rPr>
      </w:pPr>
      <w:r>
        <w:rPr>
          <w:rFonts w:hint="eastAsia"/>
        </w:rPr>
        <w:t>目标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 xml:space="preserve"> 会使用纯XML配置的方式实现定时任务</w:t>
      </w:r>
    </w:p>
    <w:p>
      <w:p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目标4: 会使用全注解的方式实现定时任务</w:t>
      </w:r>
    </w:p>
    <w:p>
      <w:p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目标5: 会在Spring Boot中实现定时任务</w:t>
      </w:r>
    </w:p>
    <w:p>
      <w:pPr>
        <w:pStyle w:val="2"/>
        <w:numPr>
          <w:ilvl w:val="0"/>
          <w:numId w:val="2"/>
        </w:numPr>
      </w:pPr>
      <w:r>
        <w:rPr>
          <w:rFonts w:hint="eastAsia"/>
          <w:lang w:val="en-US" w:eastAsia="zh-CN"/>
        </w:rPr>
        <w:t xml:space="preserve"> Spring Task简介</w:t>
      </w:r>
    </w:p>
    <w:p>
      <w:pPr>
        <w:ind w:firstLine="420" w:firstLineChars="0"/>
        <w:rPr>
          <w:rFonts w:hint="eastAsia"/>
        </w:rPr>
      </w:pPr>
      <w:bookmarkStart w:id="4" w:name="_Toc19173"/>
      <w:r>
        <w:rPr>
          <w:rFonts w:hint="eastAsia"/>
          <w:lang w:val="en-US" w:eastAsia="zh-CN"/>
        </w:rPr>
        <w:t>在实际开发中, 根据业务需求, 我们经常需要处理一些定时任务, 例如:每天凌晨备份一下数据, 每月清空一次日志, 页面广告一周之后过期, 每三个月清空一下cookie等等</w:t>
      </w:r>
      <w:r>
        <w:rPr>
          <w:rFonts w:hint="eastAsia"/>
        </w:rPr>
        <w:t>。</w:t>
      </w:r>
      <w:bookmarkEnd w:id="4"/>
      <w:r>
        <w:rPr>
          <w:rFonts w:hint="eastAsia"/>
          <w:lang w:val="en-US" w:eastAsia="zh-CN"/>
        </w:rPr>
        <w:t>目前最常见的实现定时任务的方式有三种: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Java自带的java.util.Timer类，这个类允许你调度一个java.util.TimerTask任务。使用这种方式可以让程序按照某一个频度或间隔运行，但不能在指定时间运行, 一般用的较少。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使用Quartz，这是一个功能比较强大的的开源工具，可以让程序在指定时间运行，也可以按照某一个频度或间隔运行，配置起来稍显复杂。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Spring 3.0以后自带task调度工具，可以将它看成一个轻量级的Quartz，而且使用起来比Quartz更加简单方便, 我们这里重点讲解这种方式。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开发环境准备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创建项目并导入jar包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创建一个Java Web项目SpringTaskTest1, 然后导入jar包, 如果你是Maven项目, 就在pom文件中引入spring-context和spring-web的坐标即可, 如下图所示: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" w:lineRule="atLeast"/>
        <w:ind w:left="0" w:leftChars="0" w:right="0" w:rightChars="0" w:firstLine="0" w:firstLineChars="0"/>
        <w:jc w:val="both"/>
        <w:textAlignment w:val="auto"/>
        <w:outlineLvl w:val="9"/>
      </w:pPr>
      <w:r>
        <w:drawing>
          <wp:inline distT="0" distB="0" distL="114300" distR="114300">
            <wp:extent cx="3750310" cy="3024505"/>
            <wp:effectExtent l="12700" t="12700" r="27940" b="29845"/>
            <wp:docPr id="2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0310" cy="302450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Task的主要API存在于spring-context包中, 引入后的效果如下图所示: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" w:lineRule="atLeast"/>
        <w:ind w:left="0" w:leftChars="0" w:right="0" w:rightChars="0" w:firstLine="0" w:firstLineChars="0"/>
        <w:jc w:val="both"/>
        <w:textAlignment w:val="auto"/>
        <w:outlineLvl w:val="9"/>
      </w:pPr>
      <w:r>
        <w:drawing>
          <wp:inline distT="0" distB="0" distL="114300" distR="114300">
            <wp:extent cx="2609215" cy="3307715"/>
            <wp:effectExtent l="12700" t="12700" r="26035" b="1333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330771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这是进行Spring Task开发所需的最少,最基本的jar包, 注意: spring必须是3.0以上的版本。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配置文件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要使用spring进行开发需要在web.xml中进行spring监听器的配置, 如下图所示: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both"/>
        <w:textAlignment w:val="auto"/>
        <w:outlineLvl w:val="9"/>
      </w:pPr>
      <w:r>
        <w:drawing>
          <wp:inline distT="0" distB="0" distL="114300" distR="114300">
            <wp:extent cx="5266055" cy="1925320"/>
            <wp:effectExtent l="12700" t="12700" r="17145" b="2413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92532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该配置可以保证启动服务器时去解析spring配置文件,并加载spring容器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如何使用Spring Task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使用spring框架进行定时任务开发, 无非就是两种方式: 纯XML配置方式和全注解方式, 接下来我们会分别介绍这两种方式。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纯XML配置方式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 简单定时任务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定时任务中的业务功能我们按照常规的处理方式放到业务层实现, 所以首先编写一个业务层接口TaskService, 如下图所示: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3157855" cy="1034415"/>
            <wp:effectExtent l="12700" t="12700" r="29845" b="196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7855" cy="103441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接下来编写该接口的实现类TaskServiceImpl, 在该类中实现两个定时任务, 业务功能上做了简化处理, 只是往控制台输出一句话, 如下图所示: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4476115" cy="1988820"/>
            <wp:effectExtent l="12700" t="12700" r="26035" b="17780"/>
            <wp:docPr id="2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198882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两个定时任务中的业务功能已经实现, 接下来如何运行这两个定时任务呢? 我们需要在applicationContext.xml中进行配置, 如下图所示: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511425"/>
            <wp:effectExtent l="12700" t="12700" r="29845" b="2857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114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由于我们需要使用task标签,所以需要在配置文件的头部引入task的命名空间和xsd文件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每个定时任务用&lt;task:scheduled&gt;标签定义,&lt;task:scheduled-tasks&gt;中可以包含多个定时任务, 这些定时任务不分先后顺序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&lt;task:scheduled&gt;标签的ref属性用来设置一个bean对象, method属性用来设置bean对象中的某个方法名, initial-delay属性用来设置当tomcat启动完毕后延迟多少毫秒开始运行定时任务, fixed-delay属性用来设置每隔多少毫秒运行一次定时任务,即定时任务的频率或间隔, </w:t>
      </w:r>
      <w:r>
        <w:t>注意：initial-delay和fixed-delay属性</w:t>
      </w:r>
      <w:r>
        <w:rPr>
          <w:rFonts w:hint="eastAsia"/>
          <w:lang w:val="en-US" w:eastAsia="zh-CN"/>
        </w:rPr>
        <w:t>只有</w:t>
      </w:r>
      <w:r>
        <w:t>在spring 3.2以上版本</w:t>
      </w:r>
      <w:r>
        <w:rPr>
          <w:rFonts w:hint="eastAsia"/>
          <w:lang w:val="en-US" w:eastAsia="zh-CN"/>
        </w:rPr>
        <w:t>才</w:t>
      </w:r>
      <w:r>
        <w:t>有效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我们在spring配置文件中定义了两个任务, 第一个任务在tomcat启动完毕后延迟1秒钟开始运行,之后每隔1秒运行一次; 第二个任务在tomcat启动完毕后延迟2秒钟开始运行,之后每隔3秒运行一次, 具体效果如下图所示: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</w:pPr>
      <w:r>
        <w:drawing>
          <wp:inline distT="0" distB="0" distL="114300" distR="114300">
            <wp:extent cx="3379470" cy="2834005"/>
            <wp:effectExtent l="12700" t="12700" r="17780" b="29845"/>
            <wp:docPr id="2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9470" cy="283400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 复杂定时任务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上面我们演示的是最简单的定时任务,这种任务有着固定的频率或间隔, 当然在实际开发中我们也会碰到定时规则比较复杂的情况, 这时候我们就需要用到强大的cron表达式了。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cron表达式是一个字符串, 用来定义复杂的定时规则, 由七部分组成, 每部分中间用空格隔开, 每部分的含义如下表所示:</w:t>
      </w:r>
    </w:p>
    <w:tbl>
      <w:tblPr>
        <w:tblStyle w:val="22"/>
        <w:tblW w:w="8209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7"/>
        <w:gridCol w:w="2045"/>
        <w:gridCol w:w="4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7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组成部分</w:t>
            </w:r>
          </w:p>
        </w:tc>
        <w:tc>
          <w:tcPr>
            <w:tcW w:w="2045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含义</w:t>
            </w:r>
          </w:p>
        </w:tc>
        <w:tc>
          <w:tcPr>
            <w:tcW w:w="4677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第一部分</w:t>
            </w:r>
          </w:p>
        </w:tc>
        <w:tc>
          <w:tcPr>
            <w:tcW w:w="20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Seconds (秒) 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0－59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第二部分</w:t>
            </w:r>
          </w:p>
        </w:tc>
        <w:tc>
          <w:tcPr>
            <w:tcW w:w="20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Minutes(分)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0－59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第三部分</w:t>
            </w:r>
          </w:p>
        </w:tc>
        <w:tc>
          <w:tcPr>
            <w:tcW w:w="20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Hours(时)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第四部分</w:t>
            </w:r>
          </w:p>
        </w:tc>
        <w:tc>
          <w:tcPr>
            <w:tcW w:w="20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Day-of-Month(天)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第五部分</w:t>
            </w:r>
          </w:p>
        </w:tc>
        <w:tc>
          <w:tcPr>
            <w:tcW w:w="20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Month(月)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0-11或JAN-D</w:t>
            </w:r>
            <w:bookmarkStart w:id="5" w:name="_GoBack"/>
            <w:bookmarkEnd w:id="5"/>
            <w:r>
              <w:rPr>
                <w:rFonts w:hint="eastAsia"/>
                <w:vertAlign w:val="baseline"/>
                <w:lang w:val="en-US" w:eastAsia="zh-CN"/>
              </w:rPr>
              <w:t>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第六部分</w:t>
            </w:r>
          </w:p>
        </w:tc>
        <w:tc>
          <w:tcPr>
            <w:tcW w:w="20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Day-of-Week(星期)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1-7(1表示星期日)或SUN-SAT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第七部分</w:t>
            </w:r>
          </w:p>
        </w:tc>
        <w:tc>
          <w:tcPr>
            <w:tcW w:w="20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Year(年) 可选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1970-2099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另外, cron表达式还可以包含一些特殊符号来定义更加灵活的定时规则, 如下表所示:</w:t>
      </w:r>
    </w:p>
    <w:tbl>
      <w:tblPr>
        <w:tblStyle w:val="22"/>
        <w:tblW w:w="8196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7"/>
        <w:gridCol w:w="6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符号</w:t>
            </w:r>
          </w:p>
        </w:tc>
        <w:tc>
          <w:tcPr>
            <w:tcW w:w="6709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?</w:t>
            </w:r>
          </w:p>
        </w:tc>
        <w:tc>
          <w:tcPr>
            <w:tcW w:w="6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表示不确定的值,任意的一天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</w:t>
            </w:r>
          </w:p>
        </w:tc>
        <w:tc>
          <w:tcPr>
            <w:tcW w:w="6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表示整个时间段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</w:tc>
        <w:tc>
          <w:tcPr>
            <w:tcW w:w="6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设置多个值,例如</w:t>
            </w:r>
            <w:r>
              <w:rPr>
                <w:rFonts w:hint="default"/>
                <w:vertAlign w:val="baseline"/>
                <w:lang w:val="en-US" w:eastAsia="zh-CN"/>
              </w:rPr>
              <w:t>”26,29,33”</w:t>
            </w:r>
            <w:r>
              <w:rPr>
                <w:rFonts w:hint="eastAsia"/>
                <w:vertAlign w:val="baseline"/>
                <w:lang w:val="en-US" w:eastAsia="zh-CN"/>
              </w:rPr>
              <w:t>表示在26分,29分和33分各自运行一次任务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6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设置取值范围,例如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5-20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，表示从5分到20分钟每分钟运行一次任务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6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设置频率或间隔,如"1/15"表示从1分开始,每隔15分钟运行一次任务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</w:t>
            </w:r>
          </w:p>
        </w:tc>
        <w:tc>
          <w:tcPr>
            <w:tcW w:w="6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用于每月，或每周，表示每月的最后一天，或每个月的最后星期几,例如"6L"表示"每月的最后一个星期五"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</w:t>
            </w:r>
          </w:p>
        </w:tc>
        <w:tc>
          <w:tcPr>
            <w:tcW w:w="6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表示离给定日期最近的工作日,例如"15W"放在每月（day-of-month）上表示"离本月15日最近的工作日"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</w:p>
        </w:tc>
        <w:tc>
          <w:tcPr>
            <w:tcW w:w="6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表示该月第几个周X。例如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6#3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表示该月第3个周五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为了让大家更熟悉cron表达式的用法, 接下来我们给大家列举了大量的例子, 如下表所示:</w:t>
      </w:r>
    </w:p>
    <w:tbl>
      <w:tblPr>
        <w:tblStyle w:val="22"/>
        <w:tblW w:w="8168" w:type="dxa"/>
        <w:tblInd w:w="1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8"/>
        <w:gridCol w:w="4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8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cron表达式</w:t>
            </w:r>
          </w:p>
        </w:tc>
        <w:tc>
          <w:tcPr>
            <w:tcW w:w="4800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8" w:type="dxa"/>
            <w:vAlign w:val="center"/>
          </w:tcPr>
          <w:p>
            <w:pPr>
              <w:ind w:firstLine="42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*/5 * * * * ?</w:t>
            </w:r>
          </w:p>
        </w:tc>
        <w:tc>
          <w:tcPr>
            <w:tcW w:w="480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每隔5秒运行一次任务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8" w:type="dxa"/>
            <w:vAlign w:val="center"/>
          </w:tcPr>
          <w:p>
            <w:pPr>
              <w:ind w:firstLine="42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0 23 * * ?</w:t>
            </w:r>
          </w:p>
        </w:tc>
        <w:tc>
          <w:tcPr>
            <w:tcW w:w="480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每天23点运行一次任务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8" w:type="dxa"/>
            <w:vAlign w:val="center"/>
          </w:tcPr>
          <w:p>
            <w:pPr>
              <w:ind w:firstLine="42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0 1 1 * ?</w:t>
            </w:r>
          </w:p>
        </w:tc>
        <w:tc>
          <w:tcPr>
            <w:tcW w:w="480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每月1号凌晨1点运行一次任务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8" w:type="dxa"/>
            <w:vAlign w:val="center"/>
          </w:tcPr>
          <w:p>
            <w:pPr>
              <w:ind w:firstLine="42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0 23 L * ?</w:t>
            </w:r>
          </w:p>
        </w:tc>
        <w:tc>
          <w:tcPr>
            <w:tcW w:w="480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每月最后一天23点运行一次任务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8" w:type="dxa"/>
            <w:vAlign w:val="center"/>
          </w:tcPr>
          <w:p>
            <w:pPr>
              <w:ind w:firstLine="42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26,29,33 * * * ?</w:t>
            </w:r>
          </w:p>
        </w:tc>
        <w:tc>
          <w:tcPr>
            <w:tcW w:w="480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在26分、29分、33分运行一次任务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8" w:type="dxa"/>
            <w:vAlign w:val="center"/>
          </w:tcPr>
          <w:p>
            <w:pPr>
              <w:ind w:firstLine="42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0 0,13,18,21 * * ?</w:t>
            </w:r>
          </w:p>
        </w:tc>
        <w:tc>
          <w:tcPr>
            <w:tcW w:w="480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每天的0点、13点、18点、21点都运行一次任务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8" w:type="dxa"/>
            <w:vAlign w:val="center"/>
          </w:tcPr>
          <w:p>
            <w:pPr>
              <w:ind w:firstLine="42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0/30 9-17 * * ?</w:t>
            </w:r>
          </w:p>
        </w:tc>
        <w:tc>
          <w:tcPr>
            <w:tcW w:w="480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朝九晚五工作时间内每半小时运行一次任务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8" w:type="dxa"/>
            <w:vAlign w:val="center"/>
          </w:tcPr>
          <w:p>
            <w:pPr>
              <w:ind w:firstLine="42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15 10 ? * 6#3</w:t>
            </w:r>
          </w:p>
        </w:tc>
        <w:tc>
          <w:tcPr>
            <w:tcW w:w="480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每月的第三个星期五上午10:15运行一次任务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接下来我们给上面例子中的两个任务分别设置两个不同的cron表达式, 第一个任务每隔5秒钟运行一次, 第二个任务是在每天的15:45运行一次, 如下图所示: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700530"/>
            <wp:effectExtent l="12700" t="12700" r="29210" b="20320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0053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其他地方的代码不做任何修改, 运行效果如下图所示: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196465"/>
            <wp:effectExtent l="12700" t="12700" r="29210" b="19685"/>
            <wp:docPr id="1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9646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全注解方式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除了采用XML配置的方式可以实现定时任务之外, spring也支持全注解的方式来实现定时任务。 为了跟上面的例子区分开, 接下来我们单独再创建一个项目SpringTaskTest2来演示。 创建项目并导入Jar包, 以及配置web.xml的过程跟上面的例子一模一样, 这里不再演示。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我们可以直接在业务层的实现类中使用@Service注解, 该注解用到类上表示该类的对象由spring负责创建和管理, 等价于applicationContext.xml中的&lt;bean&gt;配置, @Scheduled注解用到方法上用于设置定时规则, 等价于applicationContext.xml中的&lt;task:scheduled&gt;配置, 具体代码如下图所示: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both"/>
        <w:textAlignment w:val="auto"/>
        <w:outlineLvl w:val="9"/>
      </w:pPr>
      <w:r>
        <w:drawing>
          <wp:inline distT="0" distB="0" distL="114300" distR="114300">
            <wp:extent cx="4979670" cy="3197860"/>
            <wp:effectExtent l="12700" t="12700" r="17780" b="2794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9670" cy="319786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当然, 要想让这些注解起作用, 我们还必须在applicationContext.xml中做如下配置: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both"/>
        <w:textAlignment w:val="auto"/>
        <w:outlineLvl w:val="9"/>
      </w:pPr>
      <w:r>
        <w:drawing>
          <wp:inline distT="0" distB="0" distL="114300" distR="114300">
            <wp:extent cx="4949190" cy="2640965"/>
            <wp:effectExtent l="12700" t="12700" r="29210" b="133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9190" cy="264096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项目运行效果如下图所示: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both"/>
        <w:textAlignment w:val="auto"/>
        <w:outlineLvl w:val="9"/>
      </w:pPr>
      <w:r>
        <w:drawing>
          <wp:inline distT="0" distB="0" distL="114300" distR="114300">
            <wp:extent cx="3345815" cy="2112010"/>
            <wp:effectExtent l="12700" t="12700" r="13335" b="2794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5815" cy="211201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@Scheduled注解也支持cron表达式, 接下来我们修改一下实现类中的代码, 让第一个任务每隔5秒钟运行一次, 第二个任务在每天的16:45运行一次, 如下图所示: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both"/>
        <w:textAlignment w:val="auto"/>
        <w:outlineLvl w:val="9"/>
      </w:pPr>
      <w:r>
        <w:drawing>
          <wp:inline distT="0" distB="0" distL="114300" distR="114300">
            <wp:extent cx="4822825" cy="2195195"/>
            <wp:effectExtent l="12700" t="12700" r="22225" b="2095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2825" cy="219519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项目运行效果如下图所示: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both"/>
        <w:textAlignment w:val="auto"/>
        <w:outlineLvl w:val="9"/>
      </w:pPr>
      <w:r>
        <w:drawing>
          <wp:inline distT="0" distB="0" distL="114300" distR="114300">
            <wp:extent cx="4814570" cy="2249170"/>
            <wp:effectExtent l="12700" t="12700" r="30480" b="2413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4570" cy="224917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在Spring Boot中实现定时任务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随着项目功能以及业务逻辑的日益复杂，Spring的配置文件以及Bean的依赖关系也日益复杂。从Spring 3.0开始，Spring团队就在开发过程中大量使用“约定优先配置”的思想来摆脱Spring框架中各类繁复纷杂的配置。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Boot就是在这样的一个背景下产生的，它是为了简化Spring应用的创建、运行、调试、部署而出现的，使用它可以做到专注于Spring应用的开发，而无需过多关注XML的配置。同时它集成了大量常用的第三方库（例如Jackson, JDBC, Mongo, Redis, Mail等等），并且在Spring Boot中几乎可以零配置的使用这些第三方库。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目前有越来越多的企业去使用Spring Boot, 所以接下来回到我们的本次主题上(定时任务), 开始介绍如何在Spring Boot中实现定时任务。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新建一个Maven Project, 打包方式为war, 如下图所示: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2016760" cy="1696085"/>
            <wp:effectExtent l="12700" t="12700" r="27940" b="2476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16760" cy="169608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在pom.xml中引入Spring Boot, 如下图所示: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4490085" cy="3631565"/>
            <wp:effectExtent l="12700" t="12700" r="3111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0085" cy="363156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在项目的pom文件中一般建议继承spring-boot-starter-parent, 因为spring-boot-starter-parent中已经把spring的核心包,日志以及编码格式等通用配置设置好了。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另外, spring boot根据不同的开发环境把jar包进行了分类分模块管理, 如下图所示: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2029460" cy="3235325"/>
            <wp:effectExtent l="0" t="0" r="8890" b="3175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29460" cy="323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82775" cy="3273425"/>
            <wp:effectExtent l="0" t="0" r="3175" b="317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82775" cy="327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我们在项目中只需要实现定时任务, 因此只需要具备最基本的web开发的环境即可, 所以我们在项目的pom文件中引入了spring-boot-strater-web的依赖, 该依赖具体会在项目中引入如下jar包: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420" w:firstLineChars="0"/>
        <w:jc w:val="both"/>
        <w:textAlignment w:val="auto"/>
        <w:outlineLvl w:val="9"/>
      </w:pPr>
      <w:r>
        <w:drawing>
          <wp:inline distT="0" distB="0" distL="114300" distR="114300">
            <wp:extent cx="2221865" cy="3836670"/>
            <wp:effectExtent l="0" t="0" r="6985" b="1143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21865" cy="3836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这些Jar包中包含了spring的基本包,还有tomcat服务器,能够满足基本的web开发需求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在项目的cn.itcast.wk包中新建一个任务类MyTask, 并编写两个定时任务方法, 具体代码如下图所示: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4043045" cy="2863850"/>
            <wp:effectExtent l="12700" t="12700" r="20955" b="19050"/>
            <wp:docPr id="2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43045" cy="28638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我们给MyTask类配置了@Component注解, 以便交给spring去管理, 在该类的两个方法上使用了@Scheduled注解来配置定时规则, 其中第二个方法使用了cron表达式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boot能以普通Java程序的形式来启动, 我们编写一个启动类, 如下图所示: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036185" cy="2188845"/>
            <wp:effectExtent l="12700" t="12700" r="18415" b="2730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36185" cy="218884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boot之所以能以普通Java程序的形式来启动并运行, 主要是依靠@EnableAutoConfiguration和 @ComponentScan这两个注解: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@EnableAutoConfiguration: 开启自动配置, 让 Spring Boot 根据应用所声明的依赖来对 Spring 框架进行自动配置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@ComponentScan: 开启自动扫描默认包下的全部标有 @Component、@Service、@Repository、@Controller注解的类，并注册成bean交由spring管理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在右键菜单中选择[Run As]-[Spring Boot App]即可运行, 如下图所示: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1658620"/>
            <wp:effectExtent l="12700" t="12700" r="27940" b="24130"/>
            <wp:docPr id="3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862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具体运行效果如下图所示: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4000500" cy="4110990"/>
            <wp:effectExtent l="12700" t="12700" r="25400" b="29210"/>
            <wp:docPr id="3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11099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swiss"/>
    <w:pitch w:val="default"/>
    <w:sig w:usb0="9000002F" w:usb1="29D77CFB" w:usb2="00000012" w:usb3="00000000" w:csb0="00080001" w:csb1="00000000"/>
  </w:font>
  <w:font w:name="Aharoni">
    <w:panose1 w:val="02010803020104030203"/>
    <w:charset w:val="B1"/>
    <w:family w:val="auto"/>
    <w:pitch w:val="default"/>
    <w:sig w:usb0="00000803" w:usb1="00000000" w:usb2="00000000" w:usb3="00000000" w:csb0="00000021" w:csb1="002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全局工具配置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rFonts w:hint="eastAsia"/>
        <w:lang w:val="en-US" w:eastAsia="zh-CN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lang w:val="en-US"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E6502"/>
    <w:multiLevelType w:val="multilevel"/>
    <w:tmpl w:val="26CE6502"/>
    <w:lvl w:ilvl="0" w:tentative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59F839CF"/>
    <w:multiLevelType w:val="singleLevel"/>
    <w:tmpl w:val="59F839C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7797"/>
    <w:rsid w:val="000B41C8"/>
    <w:rsid w:val="000C0B8C"/>
    <w:rsid w:val="001116C7"/>
    <w:rsid w:val="00113784"/>
    <w:rsid w:val="0018522E"/>
    <w:rsid w:val="001A12B7"/>
    <w:rsid w:val="00203578"/>
    <w:rsid w:val="0021044D"/>
    <w:rsid w:val="00261B54"/>
    <w:rsid w:val="0028168F"/>
    <w:rsid w:val="002941E9"/>
    <w:rsid w:val="002A5D9B"/>
    <w:rsid w:val="002C2A94"/>
    <w:rsid w:val="00306C9D"/>
    <w:rsid w:val="00310732"/>
    <w:rsid w:val="003369A9"/>
    <w:rsid w:val="003474FF"/>
    <w:rsid w:val="00347E92"/>
    <w:rsid w:val="003B0329"/>
    <w:rsid w:val="003E551A"/>
    <w:rsid w:val="00422752"/>
    <w:rsid w:val="00460949"/>
    <w:rsid w:val="005520F4"/>
    <w:rsid w:val="005635E1"/>
    <w:rsid w:val="00563F41"/>
    <w:rsid w:val="0057053A"/>
    <w:rsid w:val="006142D4"/>
    <w:rsid w:val="006B7E4E"/>
    <w:rsid w:val="00704D35"/>
    <w:rsid w:val="00707BC7"/>
    <w:rsid w:val="00746034"/>
    <w:rsid w:val="007D66FF"/>
    <w:rsid w:val="007D6D9D"/>
    <w:rsid w:val="007E1E60"/>
    <w:rsid w:val="0081607D"/>
    <w:rsid w:val="00833C84"/>
    <w:rsid w:val="00843869"/>
    <w:rsid w:val="00855538"/>
    <w:rsid w:val="00882AFC"/>
    <w:rsid w:val="008D6DB7"/>
    <w:rsid w:val="0096019F"/>
    <w:rsid w:val="00960EB4"/>
    <w:rsid w:val="009B7BE7"/>
    <w:rsid w:val="009D2C95"/>
    <w:rsid w:val="009E2BC4"/>
    <w:rsid w:val="009E3D11"/>
    <w:rsid w:val="00A203BA"/>
    <w:rsid w:val="00AB551A"/>
    <w:rsid w:val="00AE06BC"/>
    <w:rsid w:val="00B24198"/>
    <w:rsid w:val="00B96C5E"/>
    <w:rsid w:val="00BD2571"/>
    <w:rsid w:val="00C061BD"/>
    <w:rsid w:val="00C30059"/>
    <w:rsid w:val="00C33D53"/>
    <w:rsid w:val="00D03751"/>
    <w:rsid w:val="00D4066A"/>
    <w:rsid w:val="00D752CA"/>
    <w:rsid w:val="00D976AF"/>
    <w:rsid w:val="00DD745A"/>
    <w:rsid w:val="00E651FF"/>
    <w:rsid w:val="00E926C9"/>
    <w:rsid w:val="00EA35A8"/>
    <w:rsid w:val="00EA6E88"/>
    <w:rsid w:val="00F17FFE"/>
    <w:rsid w:val="00FB0256"/>
    <w:rsid w:val="00FB1ADD"/>
    <w:rsid w:val="00FC399D"/>
    <w:rsid w:val="010004ED"/>
    <w:rsid w:val="01291D41"/>
    <w:rsid w:val="013D5208"/>
    <w:rsid w:val="01413863"/>
    <w:rsid w:val="01470383"/>
    <w:rsid w:val="01482029"/>
    <w:rsid w:val="014A14DF"/>
    <w:rsid w:val="014E1C6C"/>
    <w:rsid w:val="015334BB"/>
    <w:rsid w:val="015650D2"/>
    <w:rsid w:val="016015DF"/>
    <w:rsid w:val="016D3557"/>
    <w:rsid w:val="017F37B2"/>
    <w:rsid w:val="018E5669"/>
    <w:rsid w:val="01D0215A"/>
    <w:rsid w:val="01D025D9"/>
    <w:rsid w:val="01E06F6C"/>
    <w:rsid w:val="01E44782"/>
    <w:rsid w:val="01E81F02"/>
    <w:rsid w:val="01FD741C"/>
    <w:rsid w:val="02023B27"/>
    <w:rsid w:val="02086E00"/>
    <w:rsid w:val="021422B2"/>
    <w:rsid w:val="02204451"/>
    <w:rsid w:val="02267EFF"/>
    <w:rsid w:val="02537FEE"/>
    <w:rsid w:val="02574CA2"/>
    <w:rsid w:val="026E1590"/>
    <w:rsid w:val="028B3D6E"/>
    <w:rsid w:val="028B42D7"/>
    <w:rsid w:val="028B7982"/>
    <w:rsid w:val="029C4856"/>
    <w:rsid w:val="029F485E"/>
    <w:rsid w:val="02B93023"/>
    <w:rsid w:val="02D3174D"/>
    <w:rsid w:val="02D76253"/>
    <w:rsid w:val="02F737D6"/>
    <w:rsid w:val="030D60A3"/>
    <w:rsid w:val="030E365D"/>
    <w:rsid w:val="031B47DA"/>
    <w:rsid w:val="032116B8"/>
    <w:rsid w:val="032708B6"/>
    <w:rsid w:val="032964E8"/>
    <w:rsid w:val="033D0D5E"/>
    <w:rsid w:val="034E5C22"/>
    <w:rsid w:val="035F1277"/>
    <w:rsid w:val="03657C98"/>
    <w:rsid w:val="036738C7"/>
    <w:rsid w:val="036E015E"/>
    <w:rsid w:val="03846608"/>
    <w:rsid w:val="03A57B5C"/>
    <w:rsid w:val="03A67114"/>
    <w:rsid w:val="03AB3201"/>
    <w:rsid w:val="03DC3315"/>
    <w:rsid w:val="03DD1E58"/>
    <w:rsid w:val="03EB703C"/>
    <w:rsid w:val="03FD6CA2"/>
    <w:rsid w:val="04043791"/>
    <w:rsid w:val="04112BF7"/>
    <w:rsid w:val="04122981"/>
    <w:rsid w:val="041C118C"/>
    <w:rsid w:val="04227001"/>
    <w:rsid w:val="044244AD"/>
    <w:rsid w:val="044B239A"/>
    <w:rsid w:val="04545FAF"/>
    <w:rsid w:val="046B135D"/>
    <w:rsid w:val="04711870"/>
    <w:rsid w:val="04772E2C"/>
    <w:rsid w:val="048639D2"/>
    <w:rsid w:val="048B43E0"/>
    <w:rsid w:val="04A9781C"/>
    <w:rsid w:val="04B544A9"/>
    <w:rsid w:val="04CB2511"/>
    <w:rsid w:val="04D3589B"/>
    <w:rsid w:val="04D7071A"/>
    <w:rsid w:val="04D95833"/>
    <w:rsid w:val="04E43278"/>
    <w:rsid w:val="04E74675"/>
    <w:rsid w:val="05034A6D"/>
    <w:rsid w:val="050E27CC"/>
    <w:rsid w:val="05102A66"/>
    <w:rsid w:val="0520209F"/>
    <w:rsid w:val="052E75E4"/>
    <w:rsid w:val="05306417"/>
    <w:rsid w:val="0533384A"/>
    <w:rsid w:val="05396D57"/>
    <w:rsid w:val="05463ADE"/>
    <w:rsid w:val="05472C92"/>
    <w:rsid w:val="055A2306"/>
    <w:rsid w:val="055F48FC"/>
    <w:rsid w:val="056940C2"/>
    <w:rsid w:val="05893F72"/>
    <w:rsid w:val="059443BD"/>
    <w:rsid w:val="05A5578C"/>
    <w:rsid w:val="05AF7CAF"/>
    <w:rsid w:val="05C20821"/>
    <w:rsid w:val="05C335BF"/>
    <w:rsid w:val="05CC3551"/>
    <w:rsid w:val="05CF1D03"/>
    <w:rsid w:val="05D0438F"/>
    <w:rsid w:val="0606015F"/>
    <w:rsid w:val="060F45BE"/>
    <w:rsid w:val="061314C2"/>
    <w:rsid w:val="062A54C1"/>
    <w:rsid w:val="06346583"/>
    <w:rsid w:val="06406D3B"/>
    <w:rsid w:val="064F7D78"/>
    <w:rsid w:val="06543B3E"/>
    <w:rsid w:val="065F57D0"/>
    <w:rsid w:val="066428C4"/>
    <w:rsid w:val="068256BB"/>
    <w:rsid w:val="068B3A9D"/>
    <w:rsid w:val="068C757F"/>
    <w:rsid w:val="068E4FBC"/>
    <w:rsid w:val="069F3B7E"/>
    <w:rsid w:val="06A15BD2"/>
    <w:rsid w:val="06BD217D"/>
    <w:rsid w:val="06DA6CC1"/>
    <w:rsid w:val="06E22AB2"/>
    <w:rsid w:val="06E713AA"/>
    <w:rsid w:val="06ED11A0"/>
    <w:rsid w:val="07004CBA"/>
    <w:rsid w:val="07102E5C"/>
    <w:rsid w:val="073A5F48"/>
    <w:rsid w:val="07456C41"/>
    <w:rsid w:val="077735EA"/>
    <w:rsid w:val="079E3773"/>
    <w:rsid w:val="07B16192"/>
    <w:rsid w:val="07BD220D"/>
    <w:rsid w:val="07ED3F30"/>
    <w:rsid w:val="07F024F8"/>
    <w:rsid w:val="081D773F"/>
    <w:rsid w:val="082E2487"/>
    <w:rsid w:val="0832750D"/>
    <w:rsid w:val="083A2BF6"/>
    <w:rsid w:val="08404B35"/>
    <w:rsid w:val="08584C63"/>
    <w:rsid w:val="08804FB0"/>
    <w:rsid w:val="088F3306"/>
    <w:rsid w:val="0895491F"/>
    <w:rsid w:val="089A04B6"/>
    <w:rsid w:val="08A434AE"/>
    <w:rsid w:val="08A92902"/>
    <w:rsid w:val="08BB5B63"/>
    <w:rsid w:val="08D6515E"/>
    <w:rsid w:val="08E92758"/>
    <w:rsid w:val="08EB3288"/>
    <w:rsid w:val="09030FA2"/>
    <w:rsid w:val="091C5799"/>
    <w:rsid w:val="09515E9E"/>
    <w:rsid w:val="09531D6A"/>
    <w:rsid w:val="09540ACA"/>
    <w:rsid w:val="09646403"/>
    <w:rsid w:val="09657065"/>
    <w:rsid w:val="097C4E70"/>
    <w:rsid w:val="097D63A7"/>
    <w:rsid w:val="09A3058F"/>
    <w:rsid w:val="09A518AC"/>
    <w:rsid w:val="09B5038D"/>
    <w:rsid w:val="09BD5DBB"/>
    <w:rsid w:val="09C95DF0"/>
    <w:rsid w:val="09DC61B8"/>
    <w:rsid w:val="09E32DE7"/>
    <w:rsid w:val="09F37F5F"/>
    <w:rsid w:val="0A0132EB"/>
    <w:rsid w:val="0A014F72"/>
    <w:rsid w:val="0A070419"/>
    <w:rsid w:val="0A26382C"/>
    <w:rsid w:val="0A2A3F19"/>
    <w:rsid w:val="0A402E06"/>
    <w:rsid w:val="0A4A4AEB"/>
    <w:rsid w:val="0A4C4469"/>
    <w:rsid w:val="0A5F4A20"/>
    <w:rsid w:val="0A622F2A"/>
    <w:rsid w:val="0A7F1043"/>
    <w:rsid w:val="0A8C3329"/>
    <w:rsid w:val="0A8F3B71"/>
    <w:rsid w:val="0A95225E"/>
    <w:rsid w:val="0AB90FC9"/>
    <w:rsid w:val="0ADA202C"/>
    <w:rsid w:val="0AEC057D"/>
    <w:rsid w:val="0B4714E6"/>
    <w:rsid w:val="0B523EFF"/>
    <w:rsid w:val="0B611F4A"/>
    <w:rsid w:val="0B66314F"/>
    <w:rsid w:val="0B726C95"/>
    <w:rsid w:val="0B787CF9"/>
    <w:rsid w:val="0B7A344C"/>
    <w:rsid w:val="0B7C4C94"/>
    <w:rsid w:val="0B865F17"/>
    <w:rsid w:val="0B9F436F"/>
    <w:rsid w:val="0BBD2CBF"/>
    <w:rsid w:val="0BCA5F86"/>
    <w:rsid w:val="0BD2275D"/>
    <w:rsid w:val="0BD50F8C"/>
    <w:rsid w:val="0BDB3130"/>
    <w:rsid w:val="0BE03AB4"/>
    <w:rsid w:val="0BF67796"/>
    <w:rsid w:val="0C0D0431"/>
    <w:rsid w:val="0C1B58E2"/>
    <w:rsid w:val="0C1E2C0E"/>
    <w:rsid w:val="0C4D7D66"/>
    <w:rsid w:val="0C5F5689"/>
    <w:rsid w:val="0C7F1E15"/>
    <w:rsid w:val="0C843FB5"/>
    <w:rsid w:val="0C8C5569"/>
    <w:rsid w:val="0CA54458"/>
    <w:rsid w:val="0CC53A7A"/>
    <w:rsid w:val="0CC93490"/>
    <w:rsid w:val="0CCA002E"/>
    <w:rsid w:val="0CD93208"/>
    <w:rsid w:val="0CDB7130"/>
    <w:rsid w:val="0CE51DB0"/>
    <w:rsid w:val="0CE57A2E"/>
    <w:rsid w:val="0CE62B9F"/>
    <w:rsid w:val="0CE738EC"/>
    <w:rsid w:val="0CF807E8"/>
    <w:rsid w:val="0D2F5020"/>
    <w:rsid w:val="0D3B1DC9"/>
    <w:rsid w:val="0D5D517E"/>
    <w:rsid w:val="0D5E3619"/>
    <w:rsid w:val="0D654415"/>
    <w:rsid w:val="0D832EEB"/>
    <w:rsid w:val="0D896BF0"/>
    <w:rsid w:val="0D9A5930"/>
    <w:rsid w:val="0DA7055C"/>
    <w:rsid w:val="0DB736D1"/>
    <w:rsid w:val="0DBA0F21"/>
    <w:rsid w:val="0DC5461B"/>
    <w:rsid w:val="0DF47FF7"/>
    <w:rsid w:val="0E0039FA"/>
    <w:rsid w:val="0E2C7379"/>
    <w:rsid w:val="0E327D7A"/>
    <w:rsid w:val="0E3D5356"/>
    <w:rsid w:val="0E4054B7"/>
    <w:rsid w:val="0E4A56AA"/>
    <w:rsid w:val="0E4D3F09"/>
    <w:rsid w:val="0E512BB1"/>
    <w:rsid w:val="0E5E0E33"/>
    <w:rsid w:val="0E69253D"/>
    <w:rsid w:val="0E787B64"/>
    <w:rsid w:val="0E980BD6"/>
    <w:rsid w:val="0E995B1B"/>
    <w:rsid w:val="0EAA694E"/>
    <w:rsid w:val="0EEC0633"/>
    <w:rsid w:val="0EEF35D7"/>
    <w:rsid w:val="0F3100CD"/>
    <w:rsid w:val="0F391112"/>
    <w:rsid w:val="0F567F56"/>
    <w:rsid w:val="0F675E41"/>
    <w:rsid w:val="0F7A3981"/>
    <w:rsid w:val="0F9253E2"/>
    <w:rsid w:val="0F971A41"/>
    <w:rsid w:val="0FB44DAB"/>
    <w:rsid w:val="0FBA6BF8"/>
    <w:rsid w:val="0FBB47C3"/>
    <w:rsid w:val="0FBD5B38"/>
    <w:rsid w:val="0FC04749"/>
    <w:rsid w:val="0FC2437A"/>
    <w:rsid w:val="0FD43002"/>
    <w:rsid w:val="0FD9400F"/>
    <w:rsid w:val="0FEE1680"/>
    <w:rsid w:val="0FF857FA"/>
    <w:rsid w:val="10072F3A"/>
    <w:rsid w:val="1018551A"/>
    <w:rsid w:val="102632DC"/>
    <w:rsid w:val="102A1159"/>
    <w:rsid w:val="102E7699"/>
    <w:rsid w:val="103C1C2A"/>
    <w:rsid w:val="10487CD8"/>
    <w:rsid w:val="104D72B1"/>
    <w:rsid w:val="10557F76"/>
    <w:rsid w:val="106E4F56"/>
    <w:rsid w:val="10785BA5"/>
    <w:rsid w:val="107B50F7"/>
    <w:rsid w:val="108364CA"/>
    <w:rsid w:val="10957061"/>
    <w:rsid w:val="10A3053C"/>
    <w:rsid w:val="10C17D3D"/>
    <w:rsid w:val="10CD2193"/>
    <w:rsid w:val="10CD361C"/>
    <w:rsid w:val="10E95618"/>
    <w:rsid w:val="10FF385A"/>
    <w:rsid w:val="10FF60F8"/>
    <w:rsid w:val="110678C9"/>
    <w:rsid w:val="1112117F"/>
    <w:rsid w:val="11171B9D"/>
    <w:rsid w:val="11172474"/>
    <w:rsid w:val="11272460"/>
    <w:rsid w:val="113A2DC7"/>
    <w:rsid w:val="113A41C9"/>
    <w:rsid w:val="11531516"/>
    <w:rsid w:val="11590018"/>
    <w:rsid w:val="115B2630"/>
    <w:rsid w:val="11617CF4"/>
    <w:rsid w:val="1164407F"/>
    <w:rsid w:val="117F7B37"/>
    <w:rsid w:val="11836FCC"/>
    <w:rsid w:val="11871E4B"/>
    <w:rsid w:val="118E4D81"/>
    <w:rsid w:val="11906B68"/>
    <w:rsid w:val="11945138"/>
    <w:rsid w:val="11A849B9"/>
    <w:rsid w:val="11D81E73"/>
    <w:rsid w:val="11D926D4"/>
    <w:rsid w:val="11EF01A0"/>
    <w:rsid w:val="11F951DA"/>
    <w:rsid w:val="11FC4EB4"/>
    <w:rsid w:val="120F450A"/>
    <w:rsid w:val="121D2D31"/>
    <w:rsid w:val="12304D08"/>
    <w:rsid w:val="12331E37"/>
    <w:rsid w:val="12346686"/>
    <w:rsid w:val="123612C8"/>
    <w:rsid w:val="125C26AB"/>
    <w:rsid w:val="125E4185"/>
    <w:rsid w:val="128236F8"/>
    <w:rsid w:val="129D6724"/>
    <w:rsid w:val="12A65666"/>
    <w:rsid w:val="12AA7F3F"/>
    <w:rsid w:val="12C74274"/>
    <w:rsid w:val="12CA7BE0"/>
    <w:rsid w:val="12D26B99"/>
    <w:rsid w:val="12D60473"/>
    <w:rsid w:val="12D96B62"/>
    <w:rsid w:val="12DD1DE5"/>
    <w:rsid w:val="12E20119"/>
    <w:rsid w:val="12E75135"/>
    <w:rsid w:val="131573F2"/>
    <w:rsid w:val="13351A9C"/>
    <w:rsid w:val="1338647F"/>
    <w:rsid w:val="13426683"/>
    <w:rsid w:val="13563E0D"/>
    <w:rsid w:val="135D483B"/>
    <w:rsid w:val="13745438"/>
    <w:rsid w:val="13837126"/>
    <w:rsid w:val="138A4FD9"/>
    <w:rsid w:val="138A7133"/>
    <w:rsid w:val="139677E5"/>
    <w:rsid w:val="13B42545"/>
    <w:rsid w:val="13B60642"/>
    <w:rsid w:val="13B94FE9"/>
    <w:rsid w:val="13C5492E"/>
    <w:rsid w:val="13C760E6"/>
    <w:rsid w:val="13C94EC3"/>
    <w:rsid w:val="13E34D1C"/>
    <w:rsid w:val="13E459FF"/>
    <w:rsid w:val="13F7687F"/>
    <w:rsid w:val="1418088A"/>
    <w:rsid w:val="143342B0"/>
    <w:rsid w:val="14450D44"/>
    <w:rsid w:val="146549E1"/>
    <w:rsid w:val="14674B0F"/>
    <w:rsid w:val="14697FA8"/>
    <w:rsid w:val="147258E3"/>
    <w:rsid w:val="14786FAE"/>
    <w:rsid w:val="148B7EA1"/>
    <w:rsid w:val="14925ABA"/>
    <w:rsid w:val="1495515F"/>
    <w:rsid w:val="149A756B"/>
    <w:rsid w:val="14A55800"/>
    <w:rsid w:val="14AA1E66"/>
    <w:rsid w:val="14AF0657"/>
    <w:rsid w:val="14B34350"/>
    <w:rsid w:val="14BC6707"/>
    <w:rsid w:val="14BD1741"/>
    <w:rsid w:val="14E90CBD"/>
    <w:rsid w:val="1505724C"/>
    <w:rsid w:val="151C0AB3"/>
    <w:rsid w:val="15232B01"/>
    <w:rsid w:val="152672B7"/>
    <w:rsid w:val="152A0F6A"/>
    <w:rsid w:val="152A363F"/>
    <w:rsid w:val="152B243F"/>
    <w:rsid w:val="152D4C78"/>
    <w:rsid w:val="15300D54"/>
    <w:rsid w:val="15416051"/>
    <w:rsid w:val="15422D98"/>
    <w:rsid w:val="15461C80"/>
    <w:rsid w:val="15940754"/>
    <w:rsid w:val="15A955AA"/>
    <w:rsid w:val="15AA39BB"/>
    <w:rsid w:val="15AC03AA"/>
    <w:rsid w:val="15C71790"/>
    <w:rsid w:val="15CD6D48"/>
    <w:rsid w:val="15CF501B"/>
    <w:rsid w:val="15D172E2"/>
    <w:rsid w:val="15D47308"/>
    <w:rsid w:val="15DA5752"/>
    <w:rsid w:val="15E05302"/>
    <w:rsid w:val="15E35E8D"/>
    <w:rsid w:val="15E36892"/>
    <w:rsid w:val="15F31E2B"/>
    <w:rsid w:val="160051AD"/>
    <w:rsid w:val="161606DB"/>
    <w:rsid w:val="16225E5E"/>
    <w:rsid w:val="16301B9A"/>
    <w:rsid w:val="16490C3B"/>
    <w:rsid w:val="16566C34"/>
    <w:rsid w:val="166B2F53"/>
    <w:rsid w:val="166D33B2"/>
    <w:rsid w:val="16703673"/>
    <w:rsid w:val="16A36236"/>
    <w:rsid w:val="16B85E6A"/>
    <w:rsid w:val="16C04E97"/>
    <w:rsid w:val="16C26DDE"/>
    <w:rsid w:val="16C924BC"/>
    <w:rsid w:val="16E30CD4"/>
    <w:rsid w:val="16ED44DB"/>
    <w:rsid w:val="16F30213"/>
    <w:rsid w:val="16F70351"/>
    <w:rsid w:val="17062409"/>
    <w:rsid w:val="172D6CC9"/>
    <w:rsid w:val="174B732A"/>
    <w:rsid w:val="174F4391"/>
    <w:rsid w:val="17540DC7"/>
    <w:rsid w:val="17552B1E"/>
    <w:rsid w:val="17590607"/>
    <w:rsid w:val="17740E72"/>
    <w:rsid w:val="17AA2837"/>
    <w:rsid w:val="17AB2BA5"/>
    <w:rsid w:val="17C7199E"/>
    <w:rsid w:val="17DE74F7"/>
    <w:rsid w:val="17E169DA"/>
    <w:rsid w:val="17E31EB3"/>
    <w:rsid w:val="17E54781"/>
    <w:rsid w:val="17E672DF"/>
    <w:rsid w:val="17E71F61"/>
    <w:rsid w:val="17E9208B"/>
    <w:rsid w:val="17EF069A"/>
    <w:rsid w:val="17FA108D"/>
    <w:rsid w:val="1816215F"/>
    <w:rsid w:val="181A744E"/>
    <w:rsid w:val="181D49AA"/>
    <w:rsid w:val="182D4DF7"/>
    <w:rsid w:val="18516091"/>
    <w:rsid w:val="1852343C"/>
    <w:rsid w:val="185E1E5D"/>
    <w:rsid w:val="185F5285"/>
    <w:rsid w:val="185F5DC0"/>
    <w:rsid w:val="18664FC3"/>
    <w:rsid w:val="186C3517"/>
    <w:rsid w:val="187D6880"/>
    <w:rsid w:val="188B624A"/>
    <w:rsid w:val="189318F7"/>
    <w:rsid w:val="189A23E0"/>
    <w:rsid w:val="18A17AC7"/>
    <w:rsid w:val="18A22132"/>
    <w:rsid w:val="18AB151D"/>
    <w:rsid w:val="18AB74CE"/>
    <w:rsid w:val="18B12653"/>
    <w:rsid w:val="18CD5CEA"/>
    <w:rsid w:val="18CE36B0"/>
    <w:rsid w:val="18F12C93"/>
    <w:rsid w:val="190C1597"/>
    <w:rsid w:val="190C67C2"/>
    <w:rsid w:val="19172915"/>
    <w:rsid w:val="191A73B6"/>
    <w:rsid w:val="19295E6F"/>
    <w:rsid w:val="192B4DDE"/>
    <w:rsid w:val="1933566C"/>
    <w:rsid w:val="1950122E"/>
    <w:rsid w:val="195465E2"/>
    <w:rsid w:val="1957329B"/>
    <w:rsid w:val="19642D88"/>
    <w:rsid w:val="196E2E1D"/>
    <w:rsid w:val="198A1FED"/>
    <w:rsid w:val="19906F4C"/>
    <w:rsid w:val="19946C43"/>
    <w:rsid w:val="19957A4D"/>
    <w:rsid w:val="199E609A"/>
    <w:rsid w:val="19B209D3"/>
    <w:rsid w:val="19C0791D"/>
    <w:rsid w:val="19C73F84"/>
    <w:rsid w:val="19CA5467"/>
    <w:rsid w:val="19D04786"/>
    <w:rsid w:val="19E94A4E"/>
    <w:rsid w:val="19ED35B9"/>
    <w:rsid w:val="19FC00AE"/>
    <w:rsid w:val="1A065500"/>
    <w:rsid w:val="1A191F24"/>
    <w:rsid w:val="1A1F1254"/>
    <w:rsid w:val="1A21220E"/>
    <w:rsid w:val="1A21622D"/>
    <w:rsid w:val="1A2B4EC3"/>
    <w:rsid w:val="1A2F1FB7"/>
    <w:rsid w:val="1A3B6640"/>
    <w:rsid w:val="1A4314DE"/>
    <w:rsid w:val="1A567E08"/>
    <w:rsid w:val="1A634A08"/>
    <w:rsid w:val="1A7130B7"/>
    <w:rsid w:val="1A744B4E"/>
    <w:rsid w:val="1A771310"/>
    <w:rsid w:val="1A7C6517"/>
    <w:rsid w:val="1AAC20BE"/>
    <w:rsid w:val="1AB33C5B"/>
    <w:rsid w:val="1AB73A10"/>
    <w:rsid w:val="1AC87F41"/>
    <w:rsid w:val="1ACA61FB"/>
    <w:rsid w:val="1AD4110C"/>
    <w:rsid w:val="1ADE5B7D"/>
    <w:rsid w:val="1B013C7E"/>
    <w:rsid w:val="1B043042"/>
    <w:rsid w:val="1B0E0F39"/>
    <w:rsid w:val="1B1A74FA"/>
    <w:rsid w:val="1B1D3BDB"/>
    <w:rsid w:val="1B1F1B9D"/>
    <w:rsid w:val="1B2836DE"/>
    <w:rsid w:val="1B336146"/>
    <w:rsid w:val="1B37255E"/>
    <w:rsid w:val="1B3A521F"/>
    <w:rsid w:val="1B4605BF"/>
    <w:rsid w:val="1B4C3C17"/>
    <w:rsid w:val="1B5D57C6"/>
    <w:rsid w:val="1B760A3E"/>
    <w:rsid w:val="1B762B74"/>
    <w:rsid w:val="1B7A1050"/>
    <w:rsid w:val="1B835AB7"/>
    <w:rsid w:val="1B8F0576"/>
    <w:rsid w:val="1B971353"/>
    <w:rsid w:val="1B9A5D35"/>
    <w:rsid w:val="1BA6310A"/>
    <w:rsid w:val="1BC05402"/>
    <w:rsid w:val="1BC120ED"/>
    <w:rsid w:val="1BD25324"/>
    <w:rsid w:val="1BDB56AF"/>
    <w:rsid w:val="1BE779CE"/>
    <w:rsid w:val="1BEE472F"/>
    <w:rsid w:val="1BEF429F"/>
    <w:rsid w:val="1BF34ADD"/>
    <w:rsid w:val="1C1C36E0"/>
    <w:rsid w:val="1C271473"/>
    <w:rsid w:val="1C2A1FA9"/>
    <w:rsid w:val="1C3E416F"/>
    <w:rsid w:val="1C40509E"/>
    <w:rsid w:val="1C422373"/>
    <w:rsid w:val="1C4506C5"/>
    <w:rsid w:val="1C4A7DED"/>
    <w:rsid w:val="1C4B0CBD"/>
    <w:rsid w:val="1C652EAE"/>
    <w:rsid w:val="1C6620DD"/>
    <w:rsid w:val="1C8E4E78"/>
    <w:rsid w:val="1C8E5C0A"/>
    <w:rsid w:val="1C914DC3"/>
    <w:rsid w:val="1C981D58"/>
    <w:rsid w:val="1CAE7133"/>
    <w:rsid w:val="1CBB6718"/>
    <w:rsid w:val="1CBF0008"/>
    <w:rsid w:val="1CC25D2B"/>
    <w:rsid w:val="1CF954F0"/>
    <w:rsid w:val="1D196AB0"/>
    <w:rsid w:val="1D20467F"/>
    <w:rsid w:val="1D206A2B"/>
    <w:rsid w:val="1D284330"/>
    <w:rsid w:val="1D4359C0"/>
    <w:rsid w:val="1D4743E2"/>
    <w:rsid w:val="1D4B64ED"/>
    <w:rsid w:val="1D580082"/>
    <w:rsid w:val="1D607EA6"/>
    <w:rsid w:val="1D6E7928"/>
    <w:rsid w:val="1D6F1D4C"/>
    <w:rsid w:val="1D730FCE"/>
    <w:rsid w:val="1D7F4C6B"/>
    <w:rsid w:val="1D8228A7"/>
    <w:rsid w:val="1D860017"/>
    <w:rsid w:val="1D926430"/>
    <w:rsid w:val="1DAA440E"/>
    <w:rsid w:val="1DB41571"/>
    <w:rsid w:val="1DDD0744"/>
    <w:rsid w:val="1DE36B1F"/>
    <w:rsid w:val="1DEE096A"/>
    <w:rsid w:val="1E063B45"/>
    <w:rsid w:val="1E1126BD"/>
    <w:rsid w:val="1E1251AF"/>
    <w:rsid w:val="1E1630B1"/>
    <w:rsid w:val="1E2D06E1"/>
    <w:rsid w:val="1E4D4237"/>
    <w:rsid w:val="1E4F2375"/>
    <w:rsid w:val="1E72603E"/>
    <w:rsid w:val="1E8253DE"/>
    <w:rsid w:val="1E827C51"/>
    <w:rsid w:val="1E896BFA"/>
    <w:rsid w:val="1EB40BB0"/>
    <w:rsid w:val="1ED23F37"/>
    <w:rsid w:val="1ED36B8F"/>
    <w:rsid w:val="1EE148BE"/>
    <w:rsid w:val="1EE375D7"/>
    <w:rsid w:val="1EF7683E"/>
    <w:rsid w:val="1F0C3C74"/>
    <w:rsid w:val="1F0E3D63"/>
    <w:rsid w:val="1F1A2D8C"/>
    <w:rsid w:val="1F1F53C1"/>
    <w:rsid w:val="1F2A028A"/>
    <w:rsid w:val="1F340A7C"/>
    <w:rsid w:val="1F4167B1"/>
    <w:rsid w:val="1F42734D"/>
    <w:rsid w:val="1F552EBA"/>
    <w:rsid w:val="1F5C1660"/>
    <w:rsid w:val="1F5E5B61"/>
    <w:rsid w:val="1F8E1F2C"/>
    <w:rsid w:val="1F95359D"/>
    <w:rsid w:val="1F9A6212"/>
    <w:rsid w:val="1FC86306"/>
    <w:rsid w:val="1FCC17C9"/>
    <w:rsid w:val="1FFE7D7F"/>
    <w:rsid w:val="200279FB"/>
    <w:rsid w:val="20033CF3"/>
    <w:rsid w:val="201F0F50"/>
    <w:rsid w:val="202039FF"/>
    <w:rsid w:val="202E2FA9"/>
    <w:rsid w:val="204E1C8B"/>
    <w:rsid w:val="205E14DD"/>
    <w:rsid w:val="2087565D"/>
    <w:rsid w:val="208A395D"/>
    <w:rsid w:val="208D2036"/>
    <w:rsid w:val="208D7AED"/>
    <w:rsid w:val="20AB2DA9"/>
    <w:rsid w:val="20AD71B3"/>
    <w:rsid w:val="20B4129E"/>
    <w:rsid w:val="20B63B1A"/>
    <w:rsid w:val="20C60DF3"/>
    <w:rsid w:val="20CC0098"/>
    <w:rsid w:val="20ED314E"/>
    <w:rsid w:val="20EF3648"/>
    <w:rsid w:val="20FF0578"/>
    <w:rsid w:val="210174AA"/>
    <w:rsid w:val="21036154"/>
    <w:rsid w:val="2120109C"/>
    <w:rsid w:val="213B26FB"/>
    <w:rsid w:val="21460556"/>
    <w:rsid w:val="21565A50"/>
    <w:rsid w:val="216461FB"/>
    <w:rsid w:val="21680D58"/>
    <w:rsid w:val="218F208D"/>
    <w:rsid w:val="2192432C"/>
    <w:rsid w:val="21AD4F5B"/>
    <w:rsid w:val="21B04216"/>
    <w:rsid w:val="21B12EB2"/>
    <w:rsid w:val="21BA5746"/>
    <w:rsid w:val="21C15B46"/>
    <w:rsid w:val="21C61E6A"/>
    <w:rsid w:val="21CE330D"/>
    <w:rsid w:val="21E21B75"/>
    <w:rsid w:val="220A5E81"/>
    <w:rsid w:val="220E2DDB"/>
    <w:rsid w:val="221A0300"/>
    <w:rsid w:val="221F5218"/>
    <w:rsid w:val="22207A6F"/>
    <w:rsid w:val="222528F6"/>
    <w:rsid w:val="222F214F"/>
    <w:rsid w:val="223401D2"/>
    <w:rsid w:val="2236751D"/>
    <w:rsid w:val="223E19C5"/>
    <w:rsid w:val="223F1D44"/>
    <w:rsid w:val="22407708"/>
    <w:rsid w:val="22473BA9"/>
    <w:rsid w:val="225C7E57"/>
    <w:rsid w:val="225F6697"/>
    <w:rsid w:val="22932A3F"/>
    <w:rsid w:val="2295631E"/>
    <w:rsid w:val="229B67CC"/>
    <w:rsid w:val="22A23295"/>
    <w:rsid w:val="22AA28E1"/>
    <w:rsid w:val="22B37B08"/>
    <w:rsid w:val="22B437F7"/>
    <w:rsid w:val="22B705E8"/>
    <w:rsid w:val="22CD7D8D"/>
    <w:rsid w:val="22DE0EBB"/>
    <w:rsid w:val="22F41D32"/>
    <w:rsid w:val="22F70321"/>
    <w:rsid w:val="22FF6EF9"/>
    <w:rsid w:val="2300317F"/>
    <w:rsid w:val="230B7664"/>
    <w:rsid w:val="231F4926"/>
    <w:rsid w:val="23313A98"/>
    <w:rsid w:val="233B1665"/>
    <w:rsid w:val="23400373"/>
    <w:rsid w:val="23401D46"/>
    <w:rsid w:val="234C1E01"/>
    <w:rsid w:val="23564320"/>
    <w:rsid w:val="2360413C"/>
    <w:rsid w:val="23687C26"/>
    <w:rsid w:val="23933402"/>
    <w:rsid w:val="239D1BE3"/>
    <w:rsid w:val="23A36455"/>
    <w:rsid w:val="23DD6368"/>
    <w:rsid w:val="23EB3D77"/>
    <w:rsid w:val="23FA462A"/>
    <w:rsid w:val="24030B1A"/>
    <w:rsid w:val="24330156"/>
    <w:rsid w:val="243865A7"/>
    <w:rsid w:val="244344D2"/>
    <w:rsid w:val="24562689"/>
    <w:rsid w:val="247159E4"/>
    <w:rsid w:val="24811A65"/>
    <w:rsid w:val="24952390"/>
    <w:rsid w:val="249F3C18"/>
    <w:rsid w:val="24C9144D"/>
    <w:rsid w:val="24D046D9"/>
    <w:rsid w:val="24E33E6B"/>
    <w:rsid w:val="24EB1E23"/>
    <w:rsid w:val="250D6BD8"/>
    <w:rsid w:val="25380677"/>
    <w:rsid w:val="25387EA9"/>
    <w:rsid w:val="253E03C6"/>
    <w:rsid w:val="25737994"/>
    <w:rsid w:val="258256A2"/>
    <w:rsid w:val="25A20139"/>
    <w:rsid w:val="25C9594B"/>
    <w:rsid w:val="25CB21A9"/>
    <w:rsid w:val="25D20F4C"/>
    <w:rsid w:val="25D5216E"/>
    <w:rsid w:val="25D81F4B"/>
    <w:rsid w:val="25E61120"/>
    <w:rsid w:val="26020B3A"/>
    <w:rsid w:val="26043EF0"/>
    <w:rsid w:val="261F0C17"/>
    <w:rsid w:val="264557D7"/>
    <w:rsid w:val="264A7BE0"/>
    <w:rsid w:val="264B7AC7"/>
    <w:rsid w:val="26716A5C"/>
    <w:rsid w:val="268B6E6C"/>
    <w:rsid w:val="26920029"/>
    <w:rsid w:val="269466CB"/>
    <w:rsid w:val="269A2DD3"/>
    <w:rsid w:val="269C12C4"/>
    <w:rsid w:val="26A16016"/>
    <w:rsid w:val="26A50AA9"/>
    <w:rsid w:val="26AE6D3D"/>
    <w:rsid w:val="26B9226A"/>
    <w:rsid w:val="26BB729A"/>
    <w:rsid w:val="26BF7CF9"/>
    <w:rsid w:val="26C13A31"/>
    <w:rsid w:val="26CE6393"/>
    <w:rsid w:val="26E34086"/>
    <w:rsid w:val="26F307A8"/>
    <w:rsid w:val="27227E25"/>
    <w:rsid w:val="27293C6E"/>
    <w:rsid w:val="272A4C08"/>
    <w:rsid w:val="2738374A"/>
    <w:rsid w:val="27435908"/>
    <w:rsid w:val="27477FB2"/>
    <w:rsid w:val="276517F4"/>
    <w:rsid w:val="276C041F"/>
    <w:rsid w:val="276F3B40"/>
    <w:rsid w:val="27902BD9"/>
    <w:rsid w:val="27CE5D2A"/>
    <w:rsid w:val="27D52C58"/>
    <w:rsid w:val="27DC212F"/>
    <w:rsid w:val="27E75C3B"/>
    <w:rsid w:val="27F45F32"/>
    <w:rsid w:val="27F73EE3"/>
    <w:rsid w:val="27FC1EAD"/>
    <w:rsid w:val="27FE0F6A"/>
    <w:rsid w:val="28025F4C"/>
    <w:rsid w:val="28154269"/>
    <w:rsid w:val="28350F66"/>
    <w:rsid w:val="28423086"/>
    <w:rsid w:val="28474E6E"/>
    <w:rsid w:val="28544FBD"/>
    <w:rsid w:val="28566961"/>
    <w:rsid w:val="2868764B"/>
    <w:rsid w:val="289C7157"/>
    <w:rsid w:val="28B830BB"/>
    <w:rsid w:val="28BD212B"/>
    <w:rsid w:val="28C2709B"/>
    <w:rsid w:val="28DB6EFF"/>
    <w:rsid w:val="28DC71D7"/>
    <w:rsid w:val="28DF1298"/>
    <w:rsid w:val="28E169D0"/>
    <w:rsid w:val="28E37E8B"/>
    <w:rsid w:val="28E41133"/>
    <w:rsid w:val="28EC452B"/>
    <w:rsid w:val="28F01246"/>
    <w:rsid w:val="29073216"/>
    <w:rsid w:val="290F3ADF"/>
    <w:rsid w:val="29140081"/>
    <w:rsid w:val="29233D31"/>
    <w:rsid w:val="29503DF1"/>
    <w:rsid w:val="296638FE"/>
    <w:rsid w:val="296A7D26"/>
    <w:rsid w:val="297C1DA0"/>
    <w:rsid w:val="29962D9F"/>
    <w:rsid w:val="299C7F7E"/>
    <w:rsid w:val="29B55A03"/>
    <w:rsid w:val="29C15467"/>
    <w:rsid w:val="29C1659D"/>
    <w:rsid w:val="29C510A7"/>
    <w:rsid w:val="29DF0A90"/>
    <w:rsid w:val="29F44B7F"/>
    <w:rsid w:val="29F83D90"/>
    <w:rsid w:val="29FB771F"/>
    <w:rsid w:val="2A03086E"/>
    <w:rsid w:val="2A1034F1"/>
    <w:rsid w:val="2A127C42"/>
    <w:rsid w:val="2A141C70"/>
    <w:rsid w:val="2A186C97"/>
    <w:rsid w:val="2A5253D2"/>
    <w:rsid w:val="2A5B23DB"/>
    <w:rsid w:val="2A666512"/>
    <w:rsid w:val="2A825E55"/>
    <w:rsid w:val="2AA97A3D"/>
    <w:rsid w:val="2AAC7CCC"/>
    <w:rsid w:val="2AB1175F"/>
    <w:rsid w:val="2ABE31F3"/>
    <w:rsid w:val="2ACD6B81"/>
    <w:rsid w:val="2AD4627F"/>
    <w:rsid w:val="2B116B7B"/>
    <w:rsid w:val="2B1B6C24"/>
    <w:rsid w:val="2B325E8D"/>
    <w:rsid w:val="2B5C17BF"/>
    <w:rsid w:val="2B64588F"/>
    <w:rsid w:val="2B692D14"/>
    <w:rsid w:val="2B7646E5"/>
    <w:rsid w:val="2B892841"/>
    <w:rsid w:val="2B9679FA"/>
    <w:rsid w:val="2B9B1D26"/>
    <w:rsid w:val="2B9C3D8E"/>
    <w:rsid w:val="2BC26FBE"/>
    <w:rsid w:val="2BDA5A4B"/>
    <w:rsid w:val="2BDD44CA"/>
    <w:rsid w:val="2BE12D3A"/>
    <w:rsid w:val="2BE414CB"/>
    <w:rsid w:val="2BE44A3E"/>
    <w:rsid w:val="2BE76821"/>
    <w:rsid w:val="2BE86B37"/>
    <w:rsid w:val="2BF87052"/>
    <w:rsid w:val="2C1D1D99"/>
    <w:rsid w:val="2C1D6C84"/>
    <w:rsid w:val="2C24023A"/>
    <w:rsid w:val="2C29125A"/>
    <w:rsid w:val="2C2E7A77"/>
    <w:rsid w:val="2C38451D"/>
    <w:rsid w:val="2C560222"/>
    <w:rsid w:val="2C5871A2"/>
    <w:rsid w:val="2C5B1795"/>
    <w:rsid w:val="2C6046D3"/>
    <w:rsid w:val="2C73030F"/>
    <w:rsid w:val="2CA77B73"/>
    <w:rsid w:val="2CAD6865"/>
    <w:rsid w:val="2CAE22D5"/>
    <w:rsid w:val="2CB27998"/>
    <w:rsid w:val="2CB4739E"/>
    <w:rsid w:val="2CBB5130"/>
    <w:rsid w:val="2CBB5C65"/>
    <w:rsid w:val="2CCE26C2"/>
    <w:rsid w:val="2CCF51C2"/>
    <w:rsid w:val="2CD7190F"/>
    <w:rsid w:val="2CFB0820"/>
    <w:rsid w:val="2D076F13"/>
    <w:rsid w:val="2D103D72"/>
    <w:rsid w:val="2D132045"/>
    <w:rsid w:val="2D272475"/>
    <w:rsid w:val="2D2F7B97"/>
    <w:rsid w:val="2D301F4D"/>
    <w:rsid w:val="2D3320DC"/>
    <w:rsid w:val="2D3C4A3A"/>
    <w:rsid w:val="2D463523"/>
    <w:rsid w:val="2D491A1E"/>
    <w:rsid w:val="2D556046"/>
    <w:rsid w:val="2D562BD4"/>
    <w:rsid w:val="2D6E580B"/>
    <w:rsid w:val="2D71235C"/>
    <w:rsid w:val="2D7B1BD7"/>
    <w:rsid w:val="2D7B4B76"/>
    <w:rsid w:val="2D83247A"/>
    <w:rsid w:val="2D8B5A1D"/>
    <w:rsid w:val="2D954716"/>
    <w:rsid w:val="2D9642E8"/>
    <w:rsid w:val="2DA823E2"/>
    <w:rsid w:val="2DEE7E77"/>
    <w:rsid w:val="2E052D6C"/>
    <w:rsid w:val="2E0A5B39"/>
    <w:rsid w:val="2E2F49F0"/>
    <w:rsid w:val="2E463A90"/>
    <w:rsid w:val="2E482AC5"/>
    <w:rsid w:val="2E4912BC"/>
    <w:rsid w:val="2E5170CA"/>
    <w:rsid w:val="2E5A3710"/>
    <w:rsid w:val="2E5D5A31"/>
    <w:rsid w:val="2E673513"/>
    <w:rsid w:val="2E733215"/>
    <w:rsid w:val="2E7C2457"/>
    <w:rsid w:val="2E8A7AC8"/>
    <w:rsid w:val="2EAE5B5C"/>
    <w:rsid w:val="2EB8745F"/>
    <w:rsid w:val="2EC234EF"/>
    <w:rsid w:val="2ECF40F4"/>
    <w:rsid w:val="2EE33AD4"/>
    <w:rsid w:val="2EF60412"/>
    <w:rsid w:val="2EFA3C0C"/>
    <w:rsid w:val="2F095B85"/>
    <w:rsid w:val="2F1164B7"/>
    <w:rsid w:val="2F1707FF"/>
    <w:rsid w:val="2F25320F"/>
    <w:rsid w:val="2F2E3AE4"/>
    <w:rsid w:val="2F2F629B"/>
    <w:rsid w:val="2F365B76"/>
    <w:rsid w:val="2F3777AE"/>
    <w:rsid w:val="2F403A03"/>
    <w:rsid w:val="2F43746F"/>
    <w:rsid w:val="2F45448D"/>
    <w:rsid w:val="2F7035EB"/>
    <w:rsid w:val="2F765313"/>
    <w:rsid w:val="2F845140"/>
    <w:rsid w:val="2F87710F"/>
    <w:rsid w:val="2FC76980"/>
    <w:rsid w:val="2FD65AF8"/>
    <w:rsid w:val="2FDE56A2"/>
    <w:rsid w:val="2FEB4337"/>
    <w:rsid w:val="2FEE709D"/>
    <w:rsid w:val="2FF436FE"/>
    <w:rsid w:val="2FF50735"/>
    <w:rsid w:val="30063ABF"/>
    <w:rsid w:val="30105918"/>
    <w:rsid w:val="30285CA9"/>
    <w:rsid w:val="303D69DB"/>
    <w:rsid w:val="30417BFE"/>
    <w:rsid w:val="304C583F"/>
    <w:rsid w:val="3055305A"/>
    <w:rsid w:val="305777E6"/>
    <w:rsid w:val="305E09B3"/>
    <w:rsid w:val="3065483A"/>
    <w:rsid w:val="306F67B2"/>
    <w:rsid w:val="307C55F7"/>
    <w:rsid w:val="30856CDC"/>
    <w:rsid w:val="308C762E"/>
    <w:rsid w:val="30A9316C"/>
    <w:rsid w:val="30AC6A1F"/>
    <w:rsid w:val="30AD4A49"/>
    <w:rsid w:val="30B10A47"/>
    <w:rsid w:val="30B30F50"/>
    <w:rsid w:val="30B47096"/>
    <w:rsid w:val="30C15317"/>
    <w:rsid w:val="30CB792E"/>
    <w:rsid w:val="30D24FFF"/>
    <w:rsid w:val="30E65979"/>
    <w:rsid w:val="30F23826"/>
    <w:rsid w:val="30F52916"/>
    <w:rsid w:val="30F72A0F"/>
    <w:rsid w:val="31040981"/>
    <w:rsid w:val="311135D5"/>
    <w:rsid w:val="312B1F4A"/>
    <w:rsid w:val="31470E7D"/>
    <w:rsid w:val="315A7E00"/>
    <w:rsid w:val="31685968"/>
    <w:rsid w:val="3185666C"/>
    <w:rsid w:val="31924834"/>
    <w:rsid w:val="31974692"/>
    <w:rsid w:val="31AE031F"/>
    <w:rsid w:val="31B414EE"/>
    <w:rsid w:val="31B64371"/>
    <w:rsid w:val="31CC6C1A"/>
    <w:rsid w:val="31DD6E16"/>
    <w:rsid w:val="31EC7110"/>
    <w:rsid w:val="31ED05B0"/>
    <w:rsid w:val="31F14DD9"/>
    <w:rsid w:val="31F33373"/>
    <w:rsid w:val="31F553F0"/>
    <w:rsid w:val="31F741A4"/>
    <w:rsid w:val="32073FBB"/>
    <w:rsid w:val="322A642B"/>
    <w:rsid w:val="322D01FD"/>
    <w:rsid w:val="323463AD"/>
    <w:rsid w:val="326379F4"/>
    <w:rsid w:val="3268779F"/>
    <w:rsid w:val="329C0ACA"/>
    <w:rsid w:val="32A45C6C"/>
    <w:rsid w:val="32A476FE"/>
    <w:rsid w:val="32AC1B7A"/>
    <w:rsid w:val="32B277B5"/>
    <w:rsid w:val="32C25A0B"/>
    <w:rsid w:val="32CE7265"/>
    <w:rsid w:val="32D86CA0"/>
    <w:rsid w:val="32ED1137"/>
    <w:rsid w:val="32EF4D02"/>
    <w:rsid w:val="32F21B52"/>
    <w:rsid w:val="330179FE"/>
    <w:rsid w:val="33132DC5"/>
    <w:rsid w:val="331A3246"/>
    <w:rsid w:val="33274D39"/>
    <w:rsid w:val="334001EC"/>
    <w:rsid w:val="33480E22"/>
    <w:rsid w:val="335047A2"/>
    <w:rsid w:val="335A05AD"/>
    <w:rsid w:val="335B73CE"/>
    <w:rsid w:val="33763855"/>
    <w:rsid w:val="338C7569"/>
    <w:rsid w:val="33915F8F"/>
    <w:rsid w:val="33A42626"/>
    <w:rsid w:val="33BC2210"/>
    <w:rsid w:val="33C4716D"/>
    <w:rsid w:val="33C862A4"/>
    <w:rsid w:val="33CD2CB1"/>
    <w:rsid w:val="33E42508"/>
    <w:rsid w:val="33E629F8"/>
    <w:rsid w:val="34053721"/>
    <w:rsid w:val="3428365B"/>
    <w:rsid w:val="342E1754"/>
    <w:rsid w:val="343862CE"/>
    <w:rsid w:val="344837D2"/>
    <w:rsid w:val="344B33A6"/>
    <w:rsid w:val="345270D7"/>
    <w:rsid w:val="346363E3"/>
    <w:rsid w:val="346B18C2"/>
    <w:rsid w:val="346E4A33"/>
    <w:rsid w:val="347F2FF3"/>
    <w:rsid w:val="348E69F0"/>
    <w:rsid w:val="34915397"/>
    <w:rsid w:val="34AC2C9E"/>
    <w:rsid w:val="34C40200"/>
    <w:rsid w:val="34C62DC5"/>
    <w:rsid w:val="34C642FA"/>
    <w:rsid w:val="34D37923"/>
    <w:rsid w:val="34EB3C7B"/>
    <w:rsid w:val="34EF0FC3"/>
    <w:rsid w:val="34FF4C95"/>
    <w:rsid w:val="350637A3"/>
    <w:rsid w:val="350D0F07"/>
    <w:rsid w:val="350F2067"/>
    <w:rsid w:val="3517252C"/>
    <w:rsid w:val="35285926"/>
    <w:rsid w:val="352F1637"/>
    <w:rsid w:val="35403B84"/>
    <w:rsid w:val="35727F32"/>
    <w:rsid w:val="35857E3B"/>
    <w:rsid w:val="3596174D"/>
    <w:rsid w:val="359E133D"/>
    <w:rsid w:val="35A4193E"/>
    <w:rsid w:val="35B15649"/>
    <w:rsid w:val="35CA47FD"/>
    <w:rsid w:val="35D539E7"/>
    <w:rsid w:val="35DC4E71"/>
    <w:rsid w:val="35F76F5A"/>
    <w:rsid w:val="360568B9"/>
    <w:rsid w:val="361A58F3"/>
    <w:rsid w:val="362B6386"/>
    <w:rsid w:val="3630162D"/>
    <w:rsid w:val="363836A3"/>
    <w:rsid w:val="365535B0"/>
    <w:rsid w:val="36583DF8"/>
    <w:rsid w:val="365E2305"/>
    <w:rsid w:val="36674132"/>
    <w:rsid w:val="36681AC9"/>
    <w:rsid w:val="366A095F"/>
    <w:rsid w:val="367251C5"/>
    <w:rsid w:val="36856FE8"/>
    <w:rsid w:val="36885F4A"/>
    <w:rsid w:val="368F57D2"/>
    <w:rsid w:val="369E4F98"/>
    <w:rsid w:val="36A04099"/>
    <w:rsid w:val="36A2079F"/>
    <w:rsid w:val="36B01393"/>
    <w:rsid w:val="36B64724"/>
    <w:rsid w:val="36B7413A"/>
    <w:rsid w:val="36BD6714"/>
    <w:rsid w:val="36C62CB5"/>
    <w:rsid w:val="36CD458F"/>
    <w:rsid w:val="36EC3309"/>
    <w:rsid w:val="3700754B"/>
    <w:rsid w:val="370100C4"/>
    <w:rsid w:val="370222E1"/>
    <w:rsid w:val="37045754"/>
    <w:rsid w:val="37152926"/>
    <w:rsid w:val="37186256"/>
    <w:rsid w:val="37193CDB"/>
    <w:rsid w:val="371E0FD8"/>
    <w:rsid w:val="37315A9B"/>
    <w:rsid w:val="373C4FF7"/>
    <w:rsid w:val="37486507"/>
    <w:rsid w:val="37575284"/>
    <w:rsid w:val="37644056"/>
    <w:rsid w:val="378C0288"/>
    <w:rsid w:val="37925417"/>
    <w:rsid w:val="379B0B4A"/>
    <w:rsid w:val="37A33B3E"/>
    <w:rsid w:val="37B05AB3"/>
    <w:rsid w:val="37B85F42"/>
    <w:rsid w:val="37BA7B5E"/>
    <w:rsid w:val="37C81792"/>
    <w:rsid w:val="37CC7532"/>
    <w:rsid w:val="37D013E8"/>
    <w:rsid w:val="37D641D9"/>
    <w:rsid w:val="37E554AA"/>
    <w:rsid w:val="37ED39A9"/>
    <w:rsid w:val="37F46B06"/>
    <w:rsid w:val="381A5C3B"/>
    <w:rsid w:val="381B65CF"/>
    <w:rsid w:val="38260A2B"/>
    <w:rsid w:val="38415B97"/>
    <w:rsid w:val="38415EAA"/>
    <w:rsid w:val="38491626"/>
    <w:rsid w:val="384F1EFB"/>
    <w:rsid w:val="386252D7"/>
    <w:rsid w:val="386557A9"/>
    <w:rsid w:val="38692CCD"/>
    <w:rsid w:val="38781F64"/>
    <w:rsid w:val="38881A62"/>
    <w:rsid w:val="388F4EAD"/>
    <w:rsid w:val="38994BBB"/>
    <w:rsid w:val="389B41A1"/>
    <w:rsid w:val="38A124EF"/>
    <w:rsid w:val="38A605C3"/>
    <w:rsid w:val="38C5128F"/>
    <w:rsid w:val="38CA640C"/>
    <w:rsid w:val="38CD6BA5"/>
    <w:rsid w:val="38CF3DD2"/>
    <w:rsid w:val="38FD6DCF"/>
    <w:rsid w:val="3902743D"/>
    <w:rsid w:val="390E790E"/>
    <w:rsid w:val="390F6A46"/>
    <w:rsid w:val="392413D4"/>
    <w:rsid w:val="39451665"/>
    <w:rsid w:val="394F64AF"/>
    <w:rsid w:val="395626E3"/>
    <w:rsid w:val="3980420E"/>
    <w:rsid w:val="398E65E6"/>
    <w:rsid w:val="399E3942"/>
    <w:rsid w:val="39A2666A"/>
    <w:rsid w:val="39A617A8"/>
    <w:rsid w:val="39A62C9C"/>
    <w:rsid w:val="39B4525A"/>
    <w:rsid w:val="39B51732"/>
    <w:rsid w:val="39BA172E"/>
    <w:rsid w:val="39BE6E04"/>
    <w:rsid w:val="39C126C2"/>
    <w:rsid w:val="39CA1801"/>
    <w:rsid w:val="39EF57A3"/>
    <w:rsid w:val="39F51835"/>
    <w:rsid w:val="3A0B286D"/>
    <w:rsid w:val="3A206B19"/>
    <w:rsid w:val="3A3E2A5E"/>
    <w:rsid w:val="3A3E7F29"/>
    <w:rsid w:val="3A581BFB"/>
    <w:rsid w:val="3A7B56DA"/>
    <w:rsid w:val="3A8A7C98"/>
    <w:rsid w:val="3A96013D"/>
    <w:rsid w:val="3A9614FF"/>
    <w:rsid w:val="3ABE25D9"/>
    <w:rsid w:val="3AD35600"/>
    <w:rsid w:val="3ADD38C9"/>
    <w:rsid w:val="3AF74BFB"/>
    <w:rsid w:val="3AFA4A1E"/>
    <w:rsid w:val="3B1A497E"/>
    <w:rsid w:val="3B210E7B"/>
    <w:rsid w:val="3B3666CE"/>
    <w:rsid w:val="3B6C2564"/>
    <w:rsid w:val="3B766BC4"/>
    <w:rsid w:val="3B7B6283"/>
    <w:rsid w:val="3B7C5019"/>
    <w:rsid w:val="3B7D57A9"/>
    <w:rsid w:val="3B84304A"/>
    <w:rsid w:val="3B9433C6"/>
    <w:rsid w:val="3B9D13D3"/>
    <w:rsid w:val="3BA85765"/>
    <w:rsid w:val="3BAE4C67"/>
    <w:rsid w:val="3BB33938"/>
    <w:rsid w:val="3BBF5A6E"/>
    <w:rsid w:val="3BD62362"/>
    <w:rsid w:val="3BE21A3A"/>
    <w:rsid w:val="3BEE5FB0"/>
    <w:rsid w:val="3BF47667"/>
    <w:rsid w:val="3BFE1655"/>
    <w:rsid w:val="3C0F0A0A"/>
    <w:rsid w:val="3C3978C1"/>
    <w:rsid w:val="3C430D76"/>
    <w:rsid w:val="3C446E18"/>
    <w:rsid w:val="3C480049"/>
    <w:rsid w:val="3C4D1FE8"/>
    <w:rsid w:val="3C5452F6"/>
    <w:rsid w:val="3C7B6E70"/>
    <w:rsid w:val="3CB20682"/>
    <w:rsid w:val="3CCF35AE"/>
    <w:rsid w:val="3CDD4016"/>
    <w:rsid w:val="3CE42B63"/>
    <w:rsid w:val="3CFE62CC"/>
    <w:rsid w:val="3D0B722B"/>
    <w:rsid w:val="3D330CA8"/>
    <w:rsid w:val="3D3C4C6B"/>
    <w:rsid w:val="3D3D1AC9"/>
    <w:rsid w:val="3D4315A1"/>
    <w:rsid w:val="3D481F49"/>
    <w:rsid w:val="3D4D0A48"/>
    <w:rsid w:val="3D5C72AF"/>
    <w:rsid w:val="3D5F2FE4"/>
    <w:rsid w:val="3D754345"/>
    <w:rsid w:val="3D7C0D01"/>
    <w:rsid w:val="3D7C302C"/>
    <w:rsid w:val="3D83760C"/>
    <w:rsid w:val="3D84425A"/>
    <w:rsid w:val="3D8C4C31"/>
    <w:rsid w:val="3D9454DA"/>
    <w:rsid w:val="3D9A7CD8"/>
    <w:rsid w:val="3D9B32AF"/>
    <w:rsid w:val="3D9B54D0"/>
    <w:rsid w:val="3D9D234A"/>
    <w:rsid w:val="3DB579A8"/>
    <w:rsid w:val="3DC75574"/>
    <w:rsid w:val="3DCE4880"/>
    <w:rsid w:val="3DF01EBA"/>
    <w:rsid w:val="3DF45393"/>
    <w:rsid w:val="3E010E0A"/>
    <w:rsid w:val="3E07322F"/>
    <w:rsid w:val="3E0A2279"/>
    <w:rsid w:val="3E1075FA"/>
    <w:rsid w:val="3E177A56"/>
    <w:rsid w:val="3E1B5C02"/>
    <w:rsid w:val="3E261D47"/>
    <w:rsid w:val="3E361D45"/>
    <w:rsid w:val="3E42453F"/>
    <w:rsid w:val="3E593A9A"/>
    <w:rsid w:val="3E727E9E"/>
    <w:rsid w:val="3E816F2C"/>
    <w:rsid w:val="3E8C38A8"/>
    <w:rsid w:val="3EEE136A"/>
    <w:rsid w:val="3F080DAE"/>
    <w:rsid w:val="3F2104EB"/>
    <w:rsid w:val="3F257F29"/>
    <w:rsid w:val="3F270130"/>
    <w:rsid w:val="3F277117"/>
    <w:rsid w:val="3F321CDE"/>
    <w:rsid w:val="3F3E7D2C"/>
    <w:rsid w:val="3F4D5002"/>
    <w:rsid w:val="3F55412D"/>
    <w:rsid w:val="3F610C63"/>
    <w:rsid w:val="3F677B0C"/>
    <w:rsid w:val="3F8E0040"/>
    <w:rsid w:val="3F970EFC"/>
    <w:rsid w:val="3FA85CB3"/>
    <w:rsid w:val="3FB30320"/>
    <w:rsid w:val="3FC01389"/>
    <w:rsid w:val="3FC5544B"/>
    <w:rsid w:val="3FC70763"/>
    <w:rsid w:val="3FD14FC7"/>
    <w:rsid w:val="3FDE4E0F"/>
    <w:rsid w:val="3FE01BE6"/>
    <w:rsid w:val="3FFF5276"/>
    <w:rsid w:val="405669EF"/>
    <w:rsid w:val="407445CE"/>
    <w:rsid w:val="407A67F4"/>
    <w:rsid w:val="407D051A"/>
    <w:rsid w:val="40805613"/>
    <w:rsid w:val="408966B7"/>
    <w:rsid w:val="408F2D74"/>
    <w:rsid w:val="40926C8C"/>
    <w:rsid w:val="409A2AAA"/>
    <w:rsid w:val="40A36540"/>
    <w:rsid w:val="40AE63B3"/>
    <w:rsid w:val="40BD1DF6"/>
    <w:rsid w:val="40D81C2A"/>
    <w:rsid w:val="40E9662C"/>
    <w:rsid w:val="40EA2D2F"/>
    <w:rsid w:val="40FF38F6"/>
    <w:rsid w:val="410B154F"/>
    <w:rsid w:val="412B7E15"/>
    <w:rsid w:val="4146443E"/>
    <w:rsid w:val="414A0DBB"/>
    <w:rsid w:val="41506B5E"/>
    <w:rsid w:val="41554883"/>
    <w:rsid w:val="41563C3F"/>
    <w:rsid w:val="415F4117"/>
    <w:rsid w:val="41672CF6"/>
    <w:rsid w:val="417D3108"/>
    <w:rsid w:val="41900558"/>
    <w:rsid w:val="419231E4"/>
    <w:rsid w:val="41A54AD5"/>
    <w:rsid w:val="41AD0114"/>
    <w:rsid w:val="41AE38DE"/>
    <w:rsid w:val="41AF33BD"/>
    <w:rsid w:val="41B42E15"/>
    <w:rsid w:val="41B818A0"/>
    <w:rsid w:val="41BE5B01"/>
    <w:rsid w:val="41D10504"/>
    <w:rsid w:val="41DA573E"/>
    <w:rsid w:val="41DF65AC"/>
    <w:rsid w:val="41E61FC9"/>
    <w:rsid w:val="41E73406"/>
    <w:rsid w:val="41F22BE9"/>
    <w:rsid w:val="4207745A"/>
    <w:rsid w:val="42252C2F"/>
    <w:rsid w:val="423B7C33"/>
    <w:rsid w:val="42553A99"/>
    <w:rsid w:val="427146BE"/>
    <w:rsid w:val="427161D9"/>
    <w:rsid w:val="42872518"/>
    <w:rsid w:val="428B711D"/>
    <w:rsid w:val="42D7410C"/>
    <w:rsid w:val="42D74ED1"/>
    <w:rsid w:val="42E020D2"/>
    <w:rsid w:val="42F03A79"/>
    <w:rsid w:val="42FE0BB9"/>
    <w:rsid w:val="430C1D88"/>
    <w:rsid w:val="431C162B"/>
    <w:rsid w:val="431D0DA6"/>
    <w:rsid w:val="434E654F"/>
    <w:rsid w:val="4359337B"/>
    <w:rsid w:val="43697556"/>
    <w:rsid w:val="438208E7"/>
    <w:rsid w:val="4390008D"/>
    <w:rsid w:val="43A11DCA"/>
    <w:rsid w:val="43A22014"/>
    <w:rsid w:val="43AE078C"/>
    <w:rsid w:val="43B010E8"/>
    <w:rsid w:val="43D30885"/>
    <w:rsid w:val="43D703C9"/>
    <w:rsid w:val="442D2478"/>
    <w:rsid w:val="44320AD5"/>
    <w:rsid w:val="44332770"/>
    <w:rsid w:val="443D59E0"/>
    <w:rsid w:val="44545CDE"/>
    <w:rsid w:val="44587202"/>
    <w:rsid w:val="445C7FD1"/>
    <w:rsid w:val="44623FF8"/>
    <w:rsid w:val="448F480F"/>
    <w:rsid w:val="4495108A"/>
    <w:rsid w:val="44A07AB2"/>
    <w:rsid w:val="44A1266C"/>
    <w:rsid w:val="44D12DEC"/>
    <w:rsid w:val="44D4247A"/>
    <w:rsid w:val="44E30C96"/>
    <w:rsid w:val="44F54784"/>
    <w:rsid w:val="45004A72"/>
    <w:rsid w:val="450A6C60"/>
    <w:rsid w:val="450E546D"/>
    <w:rsid w:val="45493D9D"/>
    <w:rsid w:val="456B0D39"/>
    <w:rsid w:val="45712EBA"/>
    <w:rsid w:val="459D0FF4"/>
    <w:rsid w:val="45B544BC"/>
    <w:rsid w:val="45BF1457"/>
    <w:rsid w:val="45C430FE"/>
    <w:rsid w:val="45CF4BB7"/>
    <w:rsid w:val="45D2743D"/>
    <w:rsid w:val="45D54500"/>
    <w:rsid w:val="45E61292"/>
    <w:rsid w:val="45F5792F"/>
    <w:rsid w:val="460B14DD"/>
    <w:rsid w:val="460F1037"/>
    <w:rsid w:val="461D1843"/>
    <w:rsid w:val="462C5BD0"/>
    <w:rsid w:val="462D13C7"/>
    <w:rsid w:val="463150CA"/>
    <w:rsid w:val="46350300"/>
    <w:rsid w:val="46403594"/>
    <w:rsid w:val="4649610C"/>
    <w:rsid w:val="465B7760"/>
    <w:rsid w:val="465B7AAD"/>
    <w:rsid w:val="46604F00"/>
    <w:rsid w:val="46707D42"/>
    <w:rsid w:val="467971EF"/>
    <w:rsid w:val="46AA3D09"/>
    <w:rsid w:val="46AD111C"/>
    <w:rsid w:val="46AE40DD"/>
    <w:rsid w:val="46BB4A72"/>
    <w:rsid w:val="46C175DE"/>
    <w:rsid w:val="46D16AFC"/>
    <w:rsid w:val="46DC1FFF"/>
    <w:rsid w:val="46DD02C3"/>
    <w:rsid w:val="46E66D1A"/>
    <w:rsid w:val="46F41C24"/>
    <w:rsid w:val="46F817D8"/>
    <w:rsid w:val="46FF69CE"/>
    <w:rsid w:val="47116F75"/>
    <w:rsid w:val="47347A46"/>
    <w:rsid w:val="474B15E1"/>
    <w:rsid w:val="475232CB"/>
    <w:rsid w:val="475B0D4F"/>
    <w:rsid w:val="47657E09"/>
    <w:rsid w:val="4770301B"/>
    <w:rsid w:val="47743F96"/>
    <w:rsid w:val="47880D62"/>
    <w:rsid w:val="4789021B"/>
    <w:rsid w:val="479B54FA"/>
    <w:rsid w:val="479C5D15"/>
    <w:rsid w:val="47A0371D"/>
    <w:rsid w:val="47A62E61"/>
    <w:rsid w:val="47A952D5"/>
    <w:rsid w:val="47AA0757"/>
    <w:rsid w:val="47B46E07"/>
    <w:rsid w:val="47BA4DE8"/>
    <w:rsid w:val="47D5450C"/>
    <w:rsid w:val="47DA0875"/>
    <w:rsid w:val="47DA1488"/>
    <w:rsid w:val="480104DD"/>
    <w:rsid w:val="481370E7"/>
    <w:rsid w:val="48207290"/>
    <w:rsid w:val="48302E52"/>
    <w:rsid w:val="4863180B"/>
    <w:rsid w:val="48682D38"/>
    <w:rsid w:val="487A5074"/>
    <w:rsid w:val="48954907"/>
    <w:rsid w:val="489F5601"/>
    <w:rsid w:val="48AB6861"/>
    <w:rsid w:val="48C506F3"/>
    <w:rsid w:val="48CB41CE"/>
    <w:rsid w:val="48CF3173"/>
    <w:rsid w:val="48D173F1"/>
    <w:rsid w:val="48E2725B"/>
    <w:rsid w:val="48F134D5"/>
    <w:rsid w:val="48FB40CE"/>
    <w:rsid w:val="490512A6"/>
    <w:rsid w:val="490E62AD"/>
    <w:rsid w:val="493729B7"/>
    <w:rsid w:val="494322D7"/>
    <w:rsid w:val="495C183D"/>
    <w:rsid w:val="49621F39"/>
    <w:rsid w:val="497C08EF"/>
    <w:rsid w:val="49851F16"/>
    <w:rsid w:val="4991544C"/>
    <w:rsid w:val="49926D91"/>
    <w:rsid w:val="49984D61"/>
    <w:rsid w:val="49B14D04"/>
    <w:rsid w:val="49B20C75"/>
    <w:rsid w:val="49BC729B"/>
    <w:rsid w:val="49BE6A02"/>
    <w:rsid w:val="49CD74CE"/>
    <w:rsid w:val="49E16BD4"/>
    <w:rsid w:val="49E62F55"/>
    <w:rsid w:val="49F738CC"/>
    <w:rsid w:val="4A2B5A35"/>
    <w:rsid w:val="4A2B68BC"/>
    <w:rsid w:val="4A324E11"/>
    <w:rsid w:val="4A3909F4"/>
    <w:rsid w:val="4A461B21"/>
    <w:rsid w:val="4A4C07AD"/>
    <w:rsid w:val="4A4D46E3"/>
    <w:rsid w:val="4A4E5D41"/>
    <w:rsid w:val="4A5A3248"/>
    <w:rsid w:val="4A6A4E4F"/>
    <w:rsid w:val="4A7267C5"/>
    <w:rsid w:val="4A816415"/>
    <w:rsid w:val="4A892CFE"/>
    <w:rsid w:val="4A8C1205"/>
    <w:rsid w:val="4AAA01FB"/>
    <w:rsid w:val="4AB167E8"/>
    <w:rsid w:val="4ABF6E53"/>
    <w:rsid w:val="4AC10253"/>
    <w:rsid w:val="4AC81021"/>
    <w:rsid w:val="4AD034B3"/>
    <w:rsid w:val="4AD10F73"/>
    <w:rsid w:val="4AD82FDD"/>
    <w:rsid w:val="4AE37E8C"/>
    <w:rsid w:val="4AE91C08"/>
    <w:rsid w:val="4AE97811"/>
    <w:rsid w:val="4B0868D2"/>
    <w:rsid w:val="4B166EB4"/>
    <w:rsid w:val="4B1D1CA4"/>
    <w:rsid w:val="4B202E33"/>
    <w:rsid w:val="4B2331F7"/>
    <w:rsid w:val="4B25018F"/>
    <w:rsid w:val="4B2929F7"/>
    <w:rsid w:val="4B3F6E2A"/>
    <w:rsid w:val="4B410C6E"/>
    <w:rsid w:val="4B637E31"/>
    <w:rsid w:val="4BB20C48"/>
    <w:rsid w:val="4BCA01F8"/>
    <w:rsid w:val="4BDC14E0"/>
    <w:rsid w:val="4BE02FC7"/>
    <w:rsid w:val="4BF94E75"/>
    <w:rsid w:val="4C080507"/>
    <w:rsid w:val="4C082AC7"/>
    <w:rsid w:val="4C11276D"/>
    <w:rsid w:val="4C172F90"/>
    <w:rsid w:val="4C20508E"/>
    <w:rsid w:val="4C2050CE"/>
    <w:rsid w:val="4C3B7346"/>
    <w:rsid w:val="4C5719D8"/>
    <w:rsid w:val="4C5E2AA8"/>
    <w:rsid w:val="4C6522DD"/>
    <w:rsid w:val="4C7347A9"/>
    <w:rsid w:val="4C8F464A"/>
    <w:rsid w:val="4C905C35"/>
    <w:rsid w:val="4C931BEE"/>
    <w:rsid w:val="4CEC5D56"/>
    <w:rsid w:val="4CED7380"/>
    <w:rsid w:val="4CF0089F"/>
    <w:rsid w:val="4D0F2427"/>
    <w:rsid w:val="4D1A50CB"/>
    <w:rsid w:val="4D264131"/>
    <w:rsid w:val="4D2A276A"/>
    <w:rsid w:val="4D2F1E2C"/>
    <w:rsid w:val="4D55443A"/>
    <w:rsid w:val="4D5D26B6"/>
    <w:rsid w:val="4D613376"/>
    <w:rsid w:val="4D746486"/>
    <w:rsid w:val="4D790872"/>
    <w:rsid w:val="4D8329DF"/>
    <w:rsid w:val="4D8A0445"/>
    <w:rsid w:val="4D8D2B02"/>
    <w:rsid w:val="4D9356A2"/>
    <w:rsid w:val="4D9D286E"/>
    <w:rsid w:val="4DA370AB"/>
    <w:rsid w:val="4DAA3A26"/>
    <w:rsid w:val="4DD33E60"/>
    <w:rsid w:val="4DD62D88"/>
    <w:rsid w:val="4DE02800"/>
    <w:rsid w:val="4DED4F77"/>
    <w:rsid w:val="4DEE0B51"/>
    <w:rsid w:val="4DF26D8E"/>
    <w:rsid w:val="4E1269A2"/>
    <w:rsid w:val="4E294761"/>
    <w:rsid w:val="4E2E0DDB"/>
    <w:rsid w:val="4E365D8D"/>
    <w:rsid w:val="4E390DC8"/>
    <w:rsid w:val="4E3E6C26"/>
    <w:rsid w:val="4E4F3026"/>
    <w:rsid w:val="4E597362"/>
    <w:rsid w:val="4E5D1302"/>
    <w:rsid w:val="4E66675F"/>
    <w:rsid w:val="4E6B1F0C"/>
    <w:rsid w:val="4E9D3D32"/>
    <w:rsid w:val="4EAC596C"/>
    <w:rsid w:val="4EB21CF8"/>
    <w:rsid w:val="4EC94704"/>
    <w:rsid w:val="4ED810C6"/>
    <w:rsid w:val="4EE21F67"/>
    <w:rsid w:val="4EEF39AD"/>
    <w:rsid w:val="4EFD68C0"/>
    <w:rsid w:val="4F3D68D4"/>
    <w:rsid w:val="4F454DE2"/>
    <w:rsid w:val="4F4A53D2"/>
    <w:rsid w:val="4F4C6F4D"/>
    <w:rsid w:val="4F505DC7"/>
    <w:rsid w:val="4F52680B"/>
    <w:rsid w:val="4F5815DA"/>
    <w:rsid w:val="4F6A3F62"/>
    <w:rsid w:val="4F791818"/>
    <w:rsid w:val="4F7A73C2"/>
    <w:rsid w:val="4FA65611"/>
    <w:rsid w:val="4FC638E7"/>
    <w:rsid w:val="4FC73A5F"/>
    <w:rsid w:val="4FE641D8"/>
    <w:rsid w:val="4FE740CB"/>
    <w:rsid w:val="4FEC20FA"/>
    <w:rsid w:val="4FF85DAA"/>
    <w:rsid w:val="501218AB"/>
    <w:rsid w:val="5020491E"/>
    <w:rsid w:val="503E57C5"/>
    <w:rsid w:val="50456608"/>
    <w:rsid w:val="50657555"/>
    <w:rsid w:val="50743410"/>
    <w:rsid w:val="50833874"/>
    <w:rsid w:val="508D6DB6"/>
    <w:rsid w:val="508E7B3A"/>
    <w:rsid w:val="50A8731B"/>
    <w:rsid w:val="50A9337E"/>
    <w:rsid w:val="50BB26B9"/>
    <w:rsid w:val="50BB40F3"/>
    <w:rsid w:val="50C6156E"/>
    <w:rsid w:val="50CB7161"/>
    <w:rsid w:val="50DE2EB6"/>
    <w:rsid w:val="50EE7546"/>
    <w:rsid w:val="50F911BB"/>
    <w:rsid w:val="51037A51"/>
    <w:rsid w:val="51132F47"/>
    <w:rsid w:val="51684B59"/>
    <w:rsid w:val="51847090"/>
    <w:rsid w:val="519E3F2E"/>
    <w:rsid w:val="519E5C7D"/>
    <w:rsid w:val="51AE0976"/>
    <w:rsid w:val="51B12AD8"/>
    <w:rsid w:val="51E319BC"/>
    <w:rsid w:val="524345AA"/>
    <w:rsid w:val="524A7206"/>
    <w:rsid w:val="524F73CA"/>
    <w:rsid w:val="52684B61"/>
    <w:rsid w:val="526C500C"/>
    <w:rsid w:val="527052B1"/>
    <w:rsid w:val="527C3710"/>
    <w:rsid w:val="52800F3D"/>
    <w:rsid w:val="52904D0E"/>
    <w:rsid w:val="529F4BD9"/>
    <w:rsid w:val="52A96D64"/>
    <w:rsid w:val="52BA2B14"/>
    <w:rsid w:val="52CC2379"/>
    <w:rsid w:val="52FB3DCC"/>
    <w:rsid w:val="530D0D13"/>
    <w:rsid w:val="5353245E"/>
    <w:rsid w:val="53545BE9"/>
    <w:rsid w:val="53567D40"/>
    <w:rsid w:val="5360442F"/>
    <w:rsid w:val="5378256C"/>
    <w:rsid w:val="53805A67"/>
    <w:rsid w:val="538307C1"/>
    <w:rsid w:val="539C3348"/>
    <w:rsid w:val="53C5651E"/>
    <w:rsid w:val="53ED49F6"/>
    <w:rsid w:val="53F013D1"/>
    <w:rsid w:val="53F50B75"/>
    <w:rsid w:val="54005269"/>
    <w:rsid w:val="540942E5"/>
    <w:rsid w:val="541E4CA4"/>
    <w:rsid w:val="541E6FA2"/>
    <w:rsid w:val="542A4D42"/>
    <w:rsid w:val="543144FF"/>
    <w:rsid w:val="54456862"/>
    <w:rsid w:val="54510001"/>
    <w:rsid w:val="545110BB"/>
    <w:rsid w:val="54593F24"/>
    <w:rsid w:val="546D7F80"/>
    <w:rsid w:val="547A7DBE"/>
    <w:rsid w:val="548531B5"/>
    <w:rsid w:val="5486199D"/>
    <w:rsid w:val="548D156A"/>
    <w:rsid w:val="548F3143"/>
    <w:rsid w:val="54A47E86"/>
    <w:rsid w:val="54A525B1"/>
    <w:rsid w:val="54C65B77"/>
    <w:rsid w:val="54C87BD6"/>
    <w:rsid w:val="54CE28B9"/>
    <w:rsid w:val="54DF0D56"/>
    <w:rsid w:val="54ED53FC"/>
    <w:rsid w:val="54EE7833"/>
    <w:rsid w:val="5505422E"/>
    <w:rsid w:val="551164CE"/>
    <w:rsid w:val="55237077"/>
    <w:rsid w:val="552F0978"/>
    <w:rsid w:val="553E4411"/>
    <w:rsid w:val="554156FF"/>
    <w:rsid w:val="55420C8E"/>
    <w:rsid w:val="554359D4"/>
    <w:rsid w:val="55442E14"/>
    <w:rsid w:val="554643D9"/>
    <w:rsid w:val="554A3862"/>
    <w:rsid w:val="554B1586"/>
    <w:rsid w:val="555B4C00"/>
    <w:rsid w:val="555E4AB3"/>
    <w:rsid w:val="55750B1B"/>
    <w:rsid w:val="55766708"/>
    <w:rsid w:val="55AD681E"/>
    <w:rsid w:val="55B0736E"/>
    <w:rsid w:val="55B3716C"/>
    <w:rsid w:val="55B5376E"/>
    <w:rsid w:val="55CB3847"/>
    <w:rsid w:val="55DC24E7"/>
    <w:rsid w:val="560B3422"/>
    <w:rsid w:val="56176281"/>
    <w:rsid w:val="562864CE"/>
    <w:rsid w:val="56325C84"/>
    <w:rsid w:val="56383626"/>
    <w:rsid w:val="563C5A53"/>
    <w:rsid w:val="56435BCC"/>
    <w:rsid w:val="566305C4"/>
    <w:rsid w:val="568D05B8"/>
    <w:rsid w:val="56A01FCF"/>
    <w:rsid w:val="56BA764A"/>
    <w:rsid w:val="56CF75DF"/>
    <w:rsid w:val="56D354D5"/>
    <w:rsid w:val="57066E27"/>
    <w:rsid w:val="571E79C0"/>
    <w:rsid w:val="57494DA6"/>
    <w:rsid w:val="57591766"/>
    <w:rsid w:val="575F2000"/>
    <w:rsid w:val="576C5B3B"/>
    <w:rsid w:val="57737477"/>
    <w:rsid w:val="57974D9C"/>
    <w:rsid w:val="57A35BED"/>
    <w:rsid w:val="57A422E6"/>
    <w:rsid w:val="57BF5351"/>
    <w:rsid w:val="57C24C95"/>
    <w:rsid w:val="57CC7C65"/>
    <w:rsid w:val="57CE617C"/>
    <w:rsid w:val="57D35D38"/>
    <w:rsid w:val="57E6610A"/>
    <w:rsid w:val="57EC7FBA"/>
    <w:rsid w:val="57EF0DF9"/>
    <w:rsid w:val="57F379F6"/>
    <w:rsid w:val="57FB6320"/>
    <w:rsid w:val="582B724D"/>
    <w:rsid w:val="585545C4"/>
    <w:rsid w:val="585974AD"/>
    <w:rsid w:val="5872121A"/>
    <w:rsid w:val="58847C91"/>
    <w:rsid w:val="58907D59"/>
    <w:rsid w:val="58960673"/>
    <w:rsid w:val="589A2D38"/>
    <w:rsid w:val="58BD66FC"/>
    <w:rsid w:val="58C4611A"/>
    <w:rsid w:val="58D57E8A"/>
    <w:rsid w:val="58E40829"/>
    <w:rsid w:val="58FB130E"/>
    <w:rsid w:val="58FE2AB7"/>
    <w:rsid w:val="591510AC"/>
    <w:rsid w:val="591856EB"/>
    <w:rsid w:val="59282543"/>
    <w:rsid w:val="592C336C"/>
    <w:rsid w:val="595E0B2D"/>
    <w:rsid w:val="595F46F9"/>
    <w:rsid w:val="59610CA3"/>
    <w:rsid w:val="596F0797"/>
    <w:rsid w:val="59732B51"/>
    <w:rsid w:val="597C1916"/>
    <w:rsid w:val="59951FA2"/>
    <w:rsid w:val="599B06DF"/>
    <w:rsid w:val="59A66969"/>
    <w:rsid w:val="59B03161"/>
    <w:rsid w:val="59BB76AE"/>
    <w:rsid w:val="59C40FB7"/>
    <w:rsid w:val="59CA4743"/>
    <w:rsid w:val="59F74AA9"/>
    <w:rsid w:val="59F95DCE"/>
    <w:rsid w:val="59FF1757"/>
    <w:rsid w:val="5A071152"/>
    <w:rsid w:val="5A1C119A"/>
    <w:rsid w:val="5A305A44"/>
    <w:rsid w:val="5A3330CE"/>
    <w:rsid w:val="5A345B62"/>
    <w:rsid w:val="5A356ED6"/>
    <w:rsid w:val="5A357984"/>
    <w:rsid w:val="5A404189"/>
    <w:rsid w:val="5A4D7EDA"/>
    <w:rsid w:val="5A506D86"/>
    <w:rsid w:val="5A674366"/>
    <w:rsid w:val="5A6C1112"/>
    <w:rsid w:val="5A6D02E6"/>
    <w:rsid w:val="5A8E0067"/>
    <w:rsid w:val="5A9D51D7"/>
    <w:rsid w:val="5AA80E20"/>
    <w:rsid w:val="5AB92E4D"/>
    <w:rsid w:val="5AC167C2"/>
    <w:rsid w:val="5AC364FD"/>
    <w:rsid w:val="5AFC29E1"/>
    <w:rsid w:val="5B1036BE"/>
    <w:rsid w:val="5B7D7B66"/>
    <w:rsid w:val="5B7F5875"/>
    <w:rsid w:val="5B9C014B"/>
    <w:rsid w:val="5BA17BC5"/>
    <w:rsid w:val="5BAC0DFC"/>
    <w:rsid w:val="5BAE6FAA"/>
    <w:rsid w:val="5BB37845"/>
    <w:rsid w:val="5BB66EAF"/>
    <w:rsid w:val="5BC22560"/>
    <w:rsid w:val="5BC8705C"/>
    <w:rsid w:val="5BCB3DE7"/>
    <w:rsid w:val="5BCD3D52"/>
    <w:rsid w:val="5BEA0934"/>
    <w:rsid w:val="5BED2748"/>
    <w:rsid w:val="5C096B44"/>
    <w:rsid w:val="5C12769B"/>
    <w:rsid w:val="5C395E49"/>
    <w:rsid w:val="5C564EE1"/>
    <w:rsid w:val="5C7B33E7"/>
    <w:rsid w:val="5C8D400B"/>
    <w:rsid w:val="5C9F7555"/>
    <w:rsid w:val="5CCE13C1"/>
    <w:rsid w:val="5CCE1FA1"/>
    <w:rsid w:val="5CDB5711"/>
    <w:rsid w:val="5CE23DAF"/>
    <w:rsid w:val="5CE56411"/>
    <w:rsid w:val="5CE61990"/>
    <w:rsid w:val="5CED570A"/>
    <w:rsid w:val="5CFC7455"/>
    <w:rsid w:val="5D1E0256"/>
    <w:rsid w:val="5D235B16"/>
    <w:rsid w:val="5D3504A3"/>
    <w:rsid w:val="5D4D0D45"/>
    <w:rsid w:val="5D5440F1"/>
    <w:rsid w:val="5D774089"/>
    <w:rsid w:val="5D791919"/>
    <w:rsid w:val="5D792B24"/>
    <w:rsid w:val="5D834FCF"/>
    <w:rsid w:val="5D8A2530"/>
    <w:rsid w:val="5D8E5532"/>
    <w:rsid w:val="5D903F7B"/>
    <w:rsid w:val="5D97317E"/>
    <w:rsid w:val="5D9A56BC"/>
    <w:rsid w:val="5D9C43DE"/>
    <w:rsid w:val="5DBA75DE"/>
    <w:rsid w:val="5E1D5AFC"/>
    <w:rsid w:val="5E241846"/>
    <w:rsid w:val="5E2F29C9"/>
    <w:rsid w:val="5E456C53"/>
    <w:rsid w:val="5E4C4602"/>
    <w:rsid w:val="5E5D6813"/>
    <w:rsid w:val="5E606CC7"/>
    <w:rsid w:val="5E804246"/>
    <w:rsid w:val="5E8E0F7D"/>
    <w:rsid w:val="5E947557"/>
    <w:rsid w:val="5EF66028"/>
    <w:rsid w:val="5EFC6212"/>
    <w:rsid w:val="5EFE54F1"/>
    <w:rsid w:val="5F0B1C5A"/>
    <w:rsid w:val="5F0B5BA4"/>
    <w:rsid w:val="5F0B66D4"/>
    <w:rsid w:val="5F290238"/>
    <w:rsid w:val="5F2C0006"/>
    <w:rsid w:val="5F352CCC"/>
    <w:rsid w:val="5F363C8D"/>
    <w:rsid w:val="5F3C6D77"/>
    <w:rsid w:val="5F7E254B"/>
    <w:rsid w:val="5F900824"/>
    <w:rsid w:val="5FA43D60"/>
    <w:rsid w:val="5FB03950"/>
    <w:rsid w:val="5FBC1614"/>
    <w:rsid w:val="5FCB2EFB"/>
    <w:rsid w:val="5FCF6B2E"/>
    <w:rsid w:val="5FDE718F"/>
    <w:rsid w:val="5FE124F8"/>
    <w:rsid w:val="600F2993"/>
    <w:rsid w:val="601F7F32"/>
    <w:rsid w:val="60333A81"/>
    <w:rsid w:val="60343CB2"/>
    <w:rsid w:val="60375B12"/>
    <w:rsid w:val="604C2D7D"/>
    <w:rsid w:val="60566C46"/>
    <w:rsid w:val="60693D12"/>
    <w:rsid w:val="60707421"/>
    <w:rsid w:val="60884697"/>
    <w:rsid w:val="609D4C1F"/>
    <w:rsid w:val="60A37D2F"/>
    <w:rsid w:val="60B71375"/>
    <w:rsid w:val="60BC0460"/>
    <w:rsid w:val="60BD330A"/>
    <w:rsid w:val="60DF65A1"/>
    <w:rsid w:val="60E829E9"/>
    <w:rsid w:val="60F7108B"/>
    <w:rsid w:val="612F42B5"/>
    <w:rsid w:val="613A628C"/>
    <w:rsid w:val="613E172D"/>
    <w:rsid w:val="61554127"/>
    <w:rsid w:val="61716B90"/>
    <w:rsid w:val="617817A8"/>
    <w:rsid w:val="618A7A68"/>
    <w:rsid w:val="61986FBA"/>
    <w:rsid w:val="619971D8"/>
    <w:rsid w:val="61A70616"/>
    <w:rsid w:val="61A9103B"/>
    <w:rsid w:val="61C253CD"/>
    <w:rsid w:val="61D31553"/>
    <w:rsid w:val="61D40622"/>
    <w:rsid w:val="61ED5BCE"/>
    <w:rsid w:val="621B38C6"/>
    <w:rsid w:val="623F69E7"/>
    <w:rsid w:val="624304A6"/>
    <w:rsid w:val="62561B3C"/>
    <w:rsid w:val="625D2475"/>
    <w:rsid w:val="62600C01"/>
    <w:rsid w:val="6265130E"/>
    <w:rsid w:val="626E4902"/>
    <w:rsid w:val="62776B43"/>
    <w:rsid w:val="6286459A"/>
    <w:rsid w:val="629A1B85"/>
    <w:rsid w:val="629C2E01"/>
    <w:rsid w:val="62A9675B"/>
    <w:rsid w:val="62AC6343"/>
    <w:rsid w:val="62BB7BCF"/>
    <w:rsid w:val="62C82AA4"/>
    <w:rsid w:val="62CA703E"/>
    <w:rsid w:val="62E44812"/>
    <w:rsid w:val="62E61A0C"/>
    <w:rsid w:val="62F1563E"/>
    <w:rsid w:val="62F61972"/>
    <w:rsid w:val="62F66044"/>
    <w:rsid w:val="62F76E42"/>
    <w:rsid w:val="63052A50"/>
    <w:rsid w:val="63134BF7"/>
    <w:rsid w:val="631704BE"/>
    <w:rsid w:val="6325415D"/>
    <w:rsid w:val="63541A74"/>
    <w:rsid w:val="63542C6D"/>
    <w:rsid w:val="6356748C"/>
    <w:rsid w:val="635C7C6B"/>
    <w:rsid w:val="635F0452"/>
    <w:rsid w:val="63601F81"/>
    <w:rsid w:val="636026AD"/>
    <w:rsid w:val="63690058"/>
    <w:rsid w:val="637421A4"/>
    <w:rsid w:val="638C6B8B"/>
    <w:rsid w:val="63A1496B"/>
    <w:rsid w:val="63AD54DA"/>
    <w:rsid w:val="63B327BF"/>
    <w:rsid w:val="63C7583B"/>
    <w:rsid w:val="63E12BF6"/>
    <w:rsid w:val="63E75FAC"/>
    <w:rsid w:val="641E3557"/>
    <w:rsid w:val="641F270A"/>
    <w:rsid w:val="64201D45"/>
    <w:rsid w:val="642B5EE9"/>
    <w:rsid w:val="643122B0"/>
    <w:rsid w:val="643B2AA9"/>
    <w:rsid w:val="6441000F"/>
    <w:rsid w:val="646809BA"/>
    <w:rsid w:val="64742177"/>
    <w:rsid w:val="647725E8"/>
    <w:rsid w:val="647A27EF"/>
    <w:rsid w:val="649937D5"/>
    <w:rsid w:val="64AD4A36"/>
    <w:rsid w:val="64C179B1"/>
    <w:rsid w:val="64D17D8A"/>
    <w:rsid w:val="64D36DDC"/>
    <w:rsid w:val="64D73FD5"/>
    <w:rsid w:val="64F56DA7"/>
    <w:rsid w:val="65011369"/>
    <w:rsid w:val="650F22AC"/>
    <w:rsid w:val="651323C3"/>
    <w:rsid w:val="651F15CD"/>
    <w:rsid w:val="65260E47"/>
    <w:rsid w:val="652A3142"/>
    <w:rsid w:val="65394091"/>
    <w:rsid w:val="655818CA"/>
    <w:rsid w:val="65657DED"/>
    <w:rsid w:val="65662538"/>
    <w:rsid w:val="65682828"/>
    <w:rsid w:val="65793B1B"/>
    <w:rsid w:val="658212AA"/>
    <w:rsid w:val="658777F8"/>
    <w:rsid w:val="6595480E"/>
    <w:rsid w:val="65A81258"/>
    <w:rsid w:val="65AA5AB9"/>
    <w:rsid w:val="65AE3A38"/>
    <w:rsid w:val="65BB45CD"/>
    <w:rsid w:val="65C151BF"/>
    <w:rsid w:val="65C37734"/>
    <w:rsid w:val="65C40D37"/>
    <w:rsid w:val="65CC1A26"/>
    <w:rsid w:val="65DB2FA2"/>
    <w:rsid w:val="65E001C2"/>
    <w:rsid w:val="65E63EA9"/>
    <w:rsid w:val="65EA23D4"/>
    <w:rsid w:val="65EE23DE"/>
    <w:rsid w:val="65FD09BA"/>
    <w:rsid w:val="66024C2B"/>
    <w:rsid w:val="66202AFF"/>
    <w:rsid w:val="662B3A5D"/>
    <w:rsid w:val="66304A32"/>
    <w:rsid w:val="663E7195"/>
    <w:rsid w:val="66437B38"/>
    <w:rsid w:val="665E418C"/>
    <w:rsid w:val="665E5214"/>
    <w:rsid w:val="666C2FC6"/>
    <w:rsid w:val="667A195D"/>
    <w:rsid w:val="668635B6"/>
    <w:rsid w:val="669D08FB"/>
    <w:rsid w:val="66A75922"/>
    <w:rsid w:val="66AD2DF4"/>
    <w:rsid w:val="66AE1FF4"/>
    <w:rsid w:val="66C27761"/>
    <w:rsid w:val="67031AD3"/>
    <w:rsid w:val="67295008"/>
    <w:rsid w:val="6733074C"/>
    <w:rsid w:val="673D02BA"/>
    <w:rsid w:val="675A2160"/>
    <w:rsid w:val="675A5AFD"/>
    <w:rsid w:val="67A94712"/>
    <w:rsid w:val="67BA49EC"/>
    <w:rsid w:val="67BC6389"/>
    <w:rsid w:val="67E67F5C"/>
    <w:rsid w:val="67E77AE0"/>
    <w:rsid w:val="680454AF"/>
    <w:rsid w:val="6822321F"/>
    <w:rsid w:val="682605F8"/>
    <w:rsid w:val="683E3ADF"/>
    <w:rsid w:val="68451D97"/>
    <w:rsid w:val="684704F7"/>
    <w:rsid w:val="68485A41"/>
    <w:rsid w:val="6849202B"/>
    <w:rsid w:val="685D305E"/>
    <w:rsid w:val="686043CD"/>
    <w:rsid w:val="686225D7"/>
    <w:rsid w:val="686B5F2B"/>
    <w:rsid w:val="68805AFE"/>
    <w:rsid w:val="68AF79E4"/>
    <w:rsid w:val="68B6611E"/>
    <w:rsid w:val="68C7170B"/>
    <w:rsid w:val="68DD3E3D"/>
    <w:rsid w:val="68E62CE1"/>
    <w:rsid w:val="68E90821"/>
    <w:rsid w:val="68F53387"/>
    <w:rsid w:val="68F91F45"/>
    <w:rsid w:val="68F9676F"/>
    <w:rsid w:val="69024FC1"/>
    <w:rsid w:val="6917287B"/>
    <w:rsid w:val="69236ADA"/>
    <w:rsid w:val="6924136C"/>
    <w:rsid w:val="692B441B"/>
    <w:rsid w:val="69622291"/>
    <w:rsid w:val="69885497"/>
    <w:rsid w:val="699F1D30"/>
    <w:rsid w:val="69A05E3C"/>
    <w:rsid w:val="69A239FE"/>
    <w:rsid w:val="69B36F6E"/>
    <w:rsid w:val="69C41885"/>
    <w:rsid w:val="69C85112"/>
    <w:rsid w:val="69D2297A"/>
    <w:rsid w:val="69DF0667"/>
    <w:rsid w:val="6A097AD0"/>
    <w:rsid w:val="6A0E43AC"/>
    <w:rsid w:val="6A2E058D"/>
    <w:rsid w:val="6A4B1188"/>
    <w:rsid w:val="6A5F2F70"/>
    <w:rsid w:val="6A631455"/>
    <w:rsid w:val="6A837D5B"/>
    <w:rsid w:val="6A962BB2"/>
    <w:rsid w:val="6A9B12C9"/>
    <w:rsid w:val="6AA74BC3"/>
    <w:rsid w:val="6AAC7A83"/>
    <w:rsid w:val="6AB91B9F"/>
    <w:rsid w:val="6ABA1353"/>
    <w:rsid w:val="6AC0653E"/>
    <w:rsid w:val="6AC35A0E"/>
    <w:rsid w:val="6AC62D39"/>
    <w:rsid w:val="6AF1479C"/>
    <w:rsid w:val="6AF679D6"/>
    <w:rsid w:val="6AFD342F"/>
    <w:rsid w:val="6B072C30"/>
    <w:rsid w:val="6B1C463A"/>
    <w:rsid w:val="6B2D1305"/>
    <w:rsid w:val="6B361F4C"/>
    <w:rsid w:val="6B3E071D"/>
    <w:rsid w:val="6B4A06D5"/>
    <w:rsid w:val="6B537517"/>
    <w:rsid w:val="6B703DC4"/>
    <w:rsid w:val="6B936A8D"/>
    <w:rsid w:val="6BA10BE0"/>
    <w:rsid w:val="6BA94C02"/>
    <w:rsid w:val="6BA97C5B"/>
    <w:rsid w:val="6BBA7F3D"/>
    <w:rsid w:val="6BC353EB"/>
    <w:rsid w:val="6BC63C79"/>
    <w:rsid w:val="6BCC21D9"/>
    <w:rsid w:val="6BD9262B"/>
    <w:rsid w:val="6BE1019D"/>
    <w:rsid w:val="6BE4020A"/>
    <w:rsid w:val="6C0D37EE"/>
    <w:rsid w:val="6C263EE5"/>
    <w:rsid w:val="6C2848CB"/>
    <w:rsid w:val="6C35270A"/>
    <w:rsid w:val="6C39284A"/>
    <w:rsid w:val="6C433C6C"/>
    <w:rsid w:val="6C475E89"/>
    <w:rsid w:val="6C565E49"/>
    <w:rsid w:val="6C5A52C4"/>
    <w:rsid w:val="6C64545B"/>
    <w:rsid w:val="6C745E19"/>
    <w:rsid w:val="6C8F0E47"/>
    <w:rsid w:val="6CBD702A"/>
    <w:rsid w:val="6CBE3ED1"/>
    <w:rsid w:val="6CC14246"/>
    <w:rsid w:val="6CC822D5"/>
    <w:rsid w:val="6CDB264F"/>
    <w:rsid w:val="6CFF6D71"/>
    <w:rsid w:val="6D074E11"/>
    <w:rsid w:val="6D0C2089"/>
    <w:rsid w:val="6D211F1C"/>
    <w:rsid w:val="6D321A1A"/>
    <w:rsid w:val="6D450416"/>
    <w:rsid w:val="6D477CEB"/>
    <w:rsid w:val="6D484609"/>
    <w:rsid w:val="6D525AEC"/>
    <w:rsid w:val="6D59573A"/>
    <w:rsid w:val="6D923AC7"/>
    <w:rsid w:val="6D991169"/>
    <w:rsid w:val="6D9E53B2"/>
    <w:rsid w:val="6DB14811"/>
    <w:rsid w:val="6DC01F98"/>
    <w:rsid w:val="6DC225A8"/>
    <w:rsid w:val="6DC5535C"/>
    <w:rsid w:val="6DD93B6E"/>
    <w:rsid w:val="6DE45DCE"/>
    <w:rsid w:val="6DEF1EA1"/>
    <w:rsid w:val="6DFB3835"/>
    <w:rsid w:val="6E0B0BF7"/>
    <w:rsid w:val="6E0C3032"/>
    <w:rsid w:val="6E1D625E"/>
    <w:rsid w:val="6E1F2360"/>
    <w:rsid w:val="6E270D6B"/>
    <w:rsid w:val="6E311E91"/>
    <w:rsid w:val="6E5014DC"/>
    <w:rsid w:val="6E68106B"/>
    <w:rsid w:val="6E7D0A16"/>
    <w:rsid w:val="6E987FF5"/>
    <w:rsid w:val="6EA33301"/>
    <w:rsid w:val="6EAA5638"/>
    <w:rsid w:val="6EAB0DA8"/>
    <w:rsid w:val="6EC17148"/>
    <w:rsid w:val="6EC87F63"/>
    <w:rsid w:val="6ED138D4"/>
    <w:rsid w:val="6ED63C35"/>
    <w:rsid w:val="6EDB1C36"/>
    <w:rsid w:val="6EEF5233"/>
    <w:rsid w:val="6F04751C"/>
    <w:rsid w:val="6F3D2233"/>
    <w:rsid w:val="6F414B60"/>
    <w:rsid w:val="6F8359D1"/>
    <w:rsid w:val="6F977A97"/>
    <w:rsid w:val="6F9B6787"/>
    <w:rsid w:val="6FCD245F"/>
    <w:rsid w:val="6FE0633D"/>
    <w:rsid w:val="6FE41F8A"/>
    <w:rsid w:val="6FEB472F"/>
    <w:rsid w:val="6FF0181E"/>
    <w:rsid w:val="6FF14182"/>
    <w:rsid w:val="6FF54602"/>
    <w:rsid w:val="701510E6"/>
    <w:rsid w:val="703A3F67"/>
    <w:rsid w:val="703C76A5"/>
    <w:rsid w:val="704B6BF8"/>
    <w:rsid w:val="704C5258"/>
    <w:rsid w:val="70555CF9"/>
    <w:rsid w:val="7056433B"/>
    <w:rsid w:val="70583D7F"/>
    <w:rsid w:val="705A7053"/>
    <w:rsid w:val="705E7056"/>
    <w:rsid w:val="705F3437"/>
    <w:rsid w:val="707A62CE"/>
    <w:rsid w:val="707B2EB2"/>
    <w:rsid w:val="707C2A78"/>
    <w:rsid w:val="707E4B14"/>
    <w:rsid w:val="70852B4E"/>
    <w:rsid w:val="70A22DB8"/>
    <w:rsid w:val="70CB7A88"/>
    <w:rsid w:val="70CF11A4"/>
    <w:rsid w:val="70E51F71"/>
    <w:rsid w:val="70ED29A2"/>
    <w:rsid w:val="70FD2CF5"/>
    <w:rsid w:val="710520B7"/>
    <w:rsid w:val="712516B6"/>
    <w:rsid w:val="71547BE3"/>
    <w:rsid w:val="715A5639"/>
    <w:rsid w:val="71690DCA"/>
    <w:rsid w:val="71703EB3"/>
    <w:rsid w:val="71775329"/>
    <w:rsid w:val="717C5B33"/>
    <w:rsid w:val="718679EA"/>
    <w:rsid w:val="719F46DC"/>
    <w:rsid w:val="71AE5AB2"/>
    <w:rsid w:val="71B94D60"/>
    <w:rsid w:val="71D23588"/>
    <w:rsid w:val="71D31710"/>
    <w:rsid w:val="71DC4DCC"/>
    <w:rsid w:val="71E44274"/>
    <w:rsid w:val="71E46A1D"/>
    <w:rsid w:val="71F1161B"/>
    <w:rsid w:val="71F76507"/>
    <w:rsid w:val="71F82BE0"/>
    <w:rsid w:val="7202572B"/>
    <w:rsid w:val="720677E0"/>
    <w:rsid w:val="720A6321"/>
    <w:rsid w:val="720D5E58"/>
    <w:rsid w:val="7212648D"/>
    <w:rsid w:val="72292A68"/>
    <w:rsid w:val="722E3C15"/>
    <w:rsid w:val="72395075"/>
    <w:rsid w:val="72397D49"/>
    <w:rsid w:val="724D199F"/>
    <w:rsid w:val="726C1B39"/>
    <w:rsid w:val="726E3A92"/>
    <w:rsid w:val="7279200C"/>
    <w:rsid w:val="72850003"/>
    <w:rsid w:val="72900A15"/>
    <w:rsid w:val="72A365E4"/>
    <w:rsid w:val="72A669F2"/>
    <w:rsid w:val="72B12017"/>
    <w:rsid w:val="72B27F2A"/>
    <w:rsid w:val="72BF7F90"/>
    <w:rsid w:val="72C61DA3"/>
    <w:rsid w:val="72F06603"/>
    <w:rsid w:val="73182077"/>
    <w:rsid w:val="73197C6F"/>
    <w:rsid w:val="731A5B05"/>
    <w:rsid w:val="7324583E"/>
    <w:rsid w:val="732D720D"/>
    <w:rsid w:val="733251B6"/>
    <w:rsid w:val="733832C1"/>
    <w:rsid w:val="73412868"/>
    <w:rsid w:val="73413F51"/>
    <w:rsid w:val="73457C72"/>
    <w:rsid w:val="734746E1"/>
    <w:rsid w:val="7349167C"/>
    <w:rsid w:val="73494115"/>
    <w:rsid w:val="73637145"/>
    <w:rsid w:val="7364001F"/>
    <w:rsid w:val="7371620A"/>
    <w:rsid w:val="73837339"/>
    <w:rsid w:val="739F4E9E"/>
    <w:rsid w:val="73A02F7C"/>
    <w:rsid w:val="73BB3BBB"/>
    <w:rsid w:val="73C339C9"/>
    <w:rsid w:val="73CA23F9"/>
    <w:rsid w:val="73D274C3"/>
    <w:rsid w:val="73E64133"/>
    <w:rsid w:val="73F265FE"/>
    <w:rsid w:val="73FA5ED8"/>
    <w:rsid w:val="74031BF8"/>
    <w:rsid w:val="740B0830"/>
    <w:rsid w:val="742C01F9"/>
    <w:rsid w:val="742E501A"/>
    <w:rsid w:val="7433422A"/>
    <w:rsid w:val="743645CD"/>
    <w:rsid w:val="743753D0"/>
    <w:rsid w:val="744F5A5D"/>
    <w:rsid w:val="74504B08"/>
    <w:rsid w:val="746015F2"/>
    <w:rsid w:val="746F1195"/>
    <w:rsid w:val="747855AE"/>
    <w:rsid w:val="74802B1A"/>
    <w:rsid w:val="748176F1"/>
    <w:rsid w:val="74947A4D"/>
    <w:rsid w:val="7495631C"/>
    <w:rsid w:val="749C0C38"/>
    <w:rsid w:val="749D6EEA"/>
    <w:rsid w:val="749F6224"/>
    <w:rsid w:val="749F7F7E"/>
    <w:rsid w:val="750065F4"/>
    <w:rsid w:val="75020161"/>
    <w:rsid w:val="750539AB"/>
    <w:rsid w:val="752521B6"/>
    <w:rsid w:val="7530604C"/>
    <w:rsid w:val="753D5472"/>
    <w:rsid w:val="75515500"/>
    <w:rsid w:val="75521B2A"/>
    <w:rsid w:val="75767D52"/>
    <w:rsid w:val="75780C04"/>
    <w:rsid w:val="757950DE"/>
    <w:rsid w:val="757D652B"/>
    <w:rsid w:val="75921826"/>
    <w:rsid w:val="759843C8"/>
    <w:rsid w:val="75A13B63"/>
    <w:rsid w:val="75BC6F9B"/>
    <w:rsid w:val="75D669E8"/>
    <w:rsid w:val="75DC6640"/>
    <w:rsid w:val="75E23C41"/>
    <w:rsid w:val="75E47F51"/>
    <w:rsid w:val="75F23AC9"/>
    <w:rsid w:val="76010571"/>
    <w:rsid w:val="760F5F68"/>
    <w:rsid w:val="761320BD"/>
    <w:rsid w:val="76184275"/>
    <w:rsid w:val="76356F63"/>
    <w:rsid w:val="764343A2"/>
    <w:rsid w:val="764619B1"/>
    <w:rsid w:val="76462183"/>
    <w:rsid w:val="76482F1D"/>
    <w:rsid w:val="765C25BB"/>
    <w:rsid w:val="768C545C"/>
    <w:rsid w:val="769516F7"/>
    <w:rsid w:val="76AE7F42"/>
    <w:rsid w:val="76B063FA"/>
    <w:rsid w:val="76D277AF"/>
    <w:rsid w:val="76D50B2D"/>
    <w:rsid w:val="76D92381"/>
    <w:rsid w:val="76DE665A"/>
    <w:rsid w:val="76E47447"/>
    <w:rsid w:val="76E97C03"/>
    <w:rsid w:val="76FB33B7"/>
    <w:rsid w:val="77065867"/>
    <w:rsid w:val="770A5283"/>
    <w:rsid w:val="77117D75"/>
    <w:rsid w:val="771554A5"/>
    <w:rsid w:val="77294B68"/>
    <w:rsid w:val="7731269D"/>
    <w:rsid w:val="7732715E"/>
    <w:rsid w:val="773C7C58"/>
    <w:rsid w:val="77433C58"/>
    <w:rsid w:val="77443A8A"/>
    <w:rsid w:val="7756160A"/>
    <w:rsid w:val="775F4178"/>
    <w:rsid w:val="776D55E9"/>
    <w:rsid w:val="77743D9C"/>
    <w:rsid w:val="77746B21"/>
    <w:rsid w:val="77872CFB"/>
    <w:rsid w:val="77F61CC3"/>
    <w:rsid w:val="78015C04"/>
    <w:rsid w:val="78297367"/>
    <w:rsid w:val="782D58C6"/>
    <w:rsid w:val="783F2DD7"/>
    <w:rsid w:val="78602869"/>
    <w:rsid w:val="78664893"/>
    <w:rsid w:val="787410A4"/>
    <w:rsid w:val="78975F41"/>
    <w:rsid w:val="789E0549"/>
    <w:rsid w:val="78A16ABD"/>
    <w:rsid w:val="78A65957"/>
    <w:rsid w:val="78B07DB8"/>
    <w:rsid w:val="78B45ED6"/>
    <w:rsid w:val="78BA1746"/>
    <w:rsid w:val="78BD4D54"/>
    <w:rsid w:val="78C44385"/>
    <w:rsid w:val="78CA5A99"/>
    <w:rsid w:val="78D17F4A"/>
    <w:rsid w:val="78D52627"/>
    <w:rsid w:val="78E43CA4"/>
    <w:rsid w:val="790764F4"/>
    <w:rsid w:val="791A62CB"/>
    <w:rsid w:val="79576DF7"/>
    <w:rsid w:val="79616B58"/>
    <w:rsid w:val="79626DFE"/>
    <w:rsid w:val="79636BEC"/>
    <w:rsid w:val="79795418"/>
    <w:rsid w:val="79871D2E"/>
    <w:rsid w:val="7988619E"/>
    <w:rsid w:val="79A2642A"/>
    <w:rsid w:val="79AC5F61"/>
    <w:rsid w:val="79B5088E"/>
    <w:rsid w:val="79D0626C"/>
    <w:rsid w:val="79D66623"/>
    <w:rsid w:val="79D73C90"/>
    <w:rsid w:val="79D75B40"/>
    <w:rsid w:val="79E44432"/>
    <w:rsid w:val="79FE296F"/>
    <w:rsid w:val="79FF181E"/>
    <w:rsid w:val="7A1A1244"/>
    <w:rsid w:val="7A346425"/>
    <w:rsid w:val="7A38432A"/>
    <w:rsid w:val="7A574A8E"/>
    <w:rsid w:val="7A5B5DE9"/>
    <w:rsid w:val="7A5F2008"/>
    <w:rsid w:val="7A6359ED"/>
    <w:rsid w:val="7A681320"/>
    <w:rsid w:val="7A6A5EFB"/>
    <w:rsid w:val="7A6D376C"/>
    <w:rsid w:val="7A6F38E8"/>
    <w:rsid w:val="7A854574"/>
    <w:rsid w:val="7A943C86"/>
    <w:rsid w:val="7AA73EC0"/>
    <w:rsid w:val="7AB07E7D"/>
    <w:rsid w:val="7ABD4DAF"/>
    <w:rsid w:val="7AC10B54"/>
    <w:rsid w:val="7ACD1F95"/>
    <w:rsid w:val="7AE04432"/>
    <w:rsid w:val="7AEC169E"/>
    <w:rsid w:val="7B0458FE"/>
    <w:rsid w:val="7B071617"/>
    <w:rsid w:val="7B0A1C83"/>
    <w:rsid w:val="7B0D5157"/>
    <w:rsid w:val="7B1C35E1"/>
    <w:rsid w:val="7B232E25"/>
    <w:rsid w:val="7B2A7C39"/>
    <w:rsid w:val="7B344C2B"/>
    <w:rsid w:val="7B356CAA"/>
    <w:rsid w:val="7B3A6A30"/>
    <w:rsid w:val="7B3D27AD"/>
    <w:rsid w:val="7B466529"/>
    <w:rsid w:val="7B466960"/>
    <w:rsid w:val="7B6518B9"/>
    <w:rsid w:val="7B6F1D1B"/>
    <w:rsid w:val="7B744ACB"/>
    <w:rsid w:val="7B7D3B3F"/>
    <w:rsid w:val="7B911604"/>
    <w:rsid w:val="7B9A4EE3"/>
    <w:rsid w:val="7BB83BC1"/>
    <w:rsid w:val="7BBE5292"/>
    <w:rsid w:val="7BD80FF7"/>
    <w:rsid w:val="7BE47C8D"/>
    <w:rsid w:val="7BEB0B0D"/>
    <w:rsid w:val="7BEB551F"/>
    <w:rsid w:val="7C232BA5"/>
    <w:rsid w:val="7C270856"/>
    <w:rsid w:val="7C411DC6"/>
    <w:rsid w:val="7C4725BF"/>
    <w:rsid w:val="7C6551AC"/>
    <w:rsid w:val="7C704DD7"/>
    <w:rsid w:val="7C70708B"/>
    <w:rsid w:val="7C770C5D"/>
    <w:rsid w:val="7C7B63BA"/>
    <w:rsid w:val="7C800885"/>
    <w:rsid w:val="7C813D1B"/>
    <w:rsid w:val="7C8B77D6"/>
    <w:rsid w:val="7C9826F1"/>
    <w:rsid w:val="7C9D5DB6"/>
    <w:rsid w:val="7C9D7833"/>
    <w:rsid w:val="7CA7275D"/>
    <w:rsid w:val="7CD2023B"/>
    <w:rsid w:val="7CE93FEC"/>
    <w:rsid w:val="7CF66B46"/>
    <w:rsid w:val="7CF81FA2"/>
    <w:rsid w:val="7D1D4228"/>
    <w:rsid w:val="7D2523A8"/>
    <w:rsid w:val="7D2715DB"/>
    <w:rsid w:val="7D2C4547"/>
    <w:rsid w:val="7D3613B0"/>
    <w:rsid w:val="7D465442"/>
    <w:rsid w:val="7D475B1D"/>
    <w:rsid w:val="7D4E4746"/>
    <w:rsid w:val="7D5A39FE"/>
    <w:rsid w:val="7D855AA2"/>
    <w:rsid w:val="7D911896"/>
    <w:rsid w:val="7D9E5F81"/>
    <w:rsid w:val="7DA22089"/>
    <w:rsid w:val="7DA84430"/>
    <w:rsid w:val="7DD7778D"/>
    <w:rsid w:val="7DDD2B9C"/>
    <w:rsid w:val="7DE01D6A"/>
    <w:rsid w:val="7DE62508"/>
    <w:rsid w:val="7DEA2E95"/>
    <w:rsid w:val="7DEC0546"/>
    <w:rsid w:val="7E256D8D"/>
    <w:rsid w:val="7E2F25E7"/>
    <w:rsid w:val="7E382296"/>
    <w:rsid w:val="7E3A493D"/>
    <w:rsid w:val="7E422864"/>
    <w:rsid w:val="7E4D366A"/>
    <w:rsid w:val="7E6E4FB8"/>
    <w:rsid w:val="7E72619B"/>
    <w:rsid w:val="7E897F51"/>
    <w:rsid w:val="7E8C7B4B"/>
    <w:rsid w:val="7EB92229"/>
    <w:rsid w:val="7EBF086D"/>
    <w:rsid w:val="7EC26BBF"/>
    <w:rsid w:val="7EEB7329"/>
    <w:rsid w:val="7EF91936"/>
    <w:rsid w:val="7EFA25FC"/>
    <w:rsid w:val="7F02142F"/>
    <w:rsid w:val="7F24546B"/>
    <w:rsid w:val="7F2E1776"/>
    <w:rsid w:val="7F2E6A04"/>
    <w:rsid w:val="7F3522C3"/>
    <w:rsid w:val="7F450318"/>
    <w:rsid w:val="7F59194E"/>
    <w:rsid w:val="7F7141CA"/>
    <w:rsid w:val="7F810496"/>
    <w:rsid w:val="7F883097"/>
    <w:rsid w:val="7F883FDA"/>
    <w:rsid w:val="7FB927F0"/>
    <w:rsid w:val="7FD12F20"/>
    <w:rsid w:val="7FE07EC3"/>
    <w:rsid w:val="7FE41B15"/>
    <w:rsid w:val="7FE5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9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30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6">
    <w:name w:val="Default Paragraph Font"/>
    <w:unhideWhenUsed/>
    <w:qFormat/>
    <w:uiPriority w:val="1"/>
  </w:style>
  <w:style w:type="table" w:default="1" w:styleId="2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4"/>
    <w:unhideWhenUsed/>
    <w:qFormat/>
    <w:uiPriority w:val="99"/>
    <w:rPr>
      <w:kern w:val="0"/>
      <w:sz w:val="18"/>
      <w:szCs w:val="18"/>
      <w:lang w:val="zh-CN" w:eastAsia="zh-CN"/>
    </w:r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 w:eastAsia="zh-CN"/>
    </w:rPr>
  </w:style>
  <w:style w:type="paragraph" w:styleId="9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 w:eastAsia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33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Normal (Web)"/>
    <w:basedOn w:val="1"/>
    <w:unhideWhenUsed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paragraph" w:styleId="15">
    <w:name w:val="Title"/>
    <w:basedOn w:val="1"/>
    <w:next w:val="1"/>
    <w:link w:val="32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44"/>
      <w:szCs w:val="32"/>
    </w:rPr>
  </w:style>
  <w:style w:type="character" w:styleId="17">
    <w:name w:val="Strong"/>
    <w:basedOn w:val="16"/>
    <w:qFormat/>
    <w:uiPriority w:val="22"/>
    <w:rPr>
      <w:b/>
    </w:rPr>
  </w:style>
  <w:style w:type="character" w:styleId="18">
    <w:name w:val="FollowedHyperlink"/>
    <w:basedOn w:val="16"/>
    <w:unhideWhenUsed/>
    <w:qFormat/>
    <w:uiPriority w:val="99"/>
    <w:rPr>
      <w:color w:val="800080"/>
      <w:u w:val="single"/>
    </w:rPr>
  </w:style>
  <w:style w:type="character" w:styleId="19">
    <w:name w:val="Hyperlink"/>
    <w:unhideWhenUsed/>
    <w:qFormat/>
    <w:uiPriority w:val="99"/>
    <w:rPr>
      <w:color w:val="0000FF"/>
      <w:u w:val="single"/>
    </w:rPr>
  </w:style>
  <w:style w:type="character" w:styleId="20">
    <w:name w:val="HTML Code"/>
    <w:basedOn w:val="16"/>
    <w:unhideWhenUsed/>
    <w:qFormat/>
    <w:uiPriority w:val="99"/>
    <w:rPr>
      <w:rFonts w:ascii="Courier New" w:hAnsi="Courier New"/>
      <w:sz w:val="20"/>
    </w:rPr>
  </w:style>
  <w:style w:type="table" w:styleId="22">
    <w:name w:val="Table Grid"/>
    <w:basedOn w:val="21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3">
    <w:name w:val="页脚 Char"/>
    <w:link w:val="8"/>
    <w:qFormat/>
    <w:uiPriority w:val="99"/>
    <w:rPr>
      <w:sz w:val="18"/>
      <w:szCs w:val="18"/>
      <w:lang w:val="zh-CN" w:eastAsia="zh-CN"/>
    </w:rPr>
  </w:style>
  <w:style w:type="character" w:customStyle="1" w:styleId="24">
    <w:name w:val="批注框文本 Char"/>
    <w:link w:val="7"/>
    <w:qFormat/>
    <w:uiPriority w:val="99"/>
    <w:rPr>
      <w:sz w:val="18"/>
      <w:szCs w:val="18"/>
      <w:lang w:val="zh-CN" w:eastAsia="zh-CN"/>
    </w:rPr>
  </w:style>
  <w:style w:type="character" w:customStyle="1" w:styleId="25">
    <w:name w:val="页眉 Char"/>
    <w:link w:val="9"/>
    <w:qFormat/>
    <w:uiPriority w:val="99"/>
    <w:rPr>
      <w:sz w:val="18"/>
      <w:szCs w:val="18"/>
      <w:lang w:val="zh-CN" w:eastAsia="zh-CN"/>
    </w:rPr>
  </w:style>
  <w:style w:type="paragraph" w:customStyle="1" w:styleId="26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7">
    <w:name w:val="标题 1 Char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8">
    <w:name w:val="标题 2 Char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9">
    <w:name w:val="标题 3 Char"/>
    <w:link w:val="4"/>
    <w:qFormat/>
    <w:uiPriority w:val="9"/>
    <w:rPr>
      <w:b/>
      <w:bCs/>
      <w:kern w:val="2"/>
      <w:sz w:val="28"/>
      <w:szCs w:val="32"/>
    </w:rPr>
  </w:style>
  <w:style w:type="character" w:customStyle="1" w:styleId="30">
    <w:name w:val="标题 4 Char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31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32">
    <w:name w:val="标题 Char"/>
    <w:link w:val="15"/>
    <w:qFormat/>
    <w:uiPriority w:val="0"/>
    <w:rPr>
      <w:rFonts w:ascii="Cambria" w:hAnsi="Cambria" w:eastAsia="黑体" w:cs="Times New Roman"/>
      <w:b/>
      <w:bCs/>
      <w:kern w:val="2"/>
      <w:sz w:val="44"/>
      <w:szCs w:val="32"/>
    </w:rPr>
  </w:style>
  <w:style w:type="character" w:customStyle="1" w:styleId="33">
    <w:name w:val="HTML 预设格式 Char"/>
    <w:basedOn w:val="16"/>
    <w:link w:val="13"/>
    <w:qFormat/>
    <w:uiPriority w:val="99"/>
    <w:rPr>
      <w:rFonts w:ascii="宋体" w:hAnsi="宋体"/>
      <w:sz w:val="24"/>
      <w:szCs w:val="24"/>
    </w:rPr>
  </w:style>
  <w:style w:type="paragraph" w:customStyle="1" w:styleId="34">
    <w:name w:val="List Paragraph"/>
    <w:basedOn w:val="1"/>
    <w:qFormat/>
    <w:uiPriority w:val="34"/>
    <w:pPr>
      <w:spacing w:line="240" w:lineRule="auto"/>
      <w:ind w:firstLine="420" w:firstLineChars="200"/>
    </w:pPr>
    <w:rPr>
      <w:rFonts w:asciiTheme="minorHAnsi" w:hAnsiTheme="minorHAnsi" w:eastAsiaTheme="minorEastAsia" w:cstheme="minorBidi"/>
    </w:rPr>
  </w:style>
  <w:style w:type="paragraph" w:customStyle="1" w:styleId="35">
    <w:name w:val="mb10"/>
    <w:basedOn w:val="1"/>
    <w:qFormat/>
    <w:uiPriority w:val="0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36">
    <w:name w:val="tc"/>
    <w:basedOn w:val="1"/>
    <w:qFormat/>
    <w:uiPriority w:val="0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header" Target="header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15</Pages>
  <Words>1625</Words>
  <Characters>9264</Characters>
  <Lines>77</Lines>
  <Paragraphs>21</Paragraphs>
  <ScaleCrop>false</ScaleCrop>
  <LinksUpToDate>false</LinksUpToDate>
  <CharactersWithSpaces>10868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zdx</cp:lastModifiedBy>
  <dcterms:modified xsi:type="dcterms:W3CDTF">2017-12-13T06:17:57Z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